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04" w:rsidRDefault="00DC6A7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940227" wp14:editId="772358E6">
                <wp:simplePos x="0" y="0"/>
                <wp:positionH relativeFrom="column">
                  <wp:posOffset>-227009</wp:posOffset>
                </wp:positionH>
                <wp:positionV relativeFrom="paragraph">
                  <wp:posOffset>128676</wp:posOffset>
                </wp:positionV>
                <wp:extent cx="853126" cy="1117076"/>
                <wp:effectExtent l="0" t="0" r="4445" b="698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126" cy="1117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F136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BDA0E" wp14:editId="32192D51">
                                  <wp:extent cx="923784" cy="1163348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548" t="111" r="9078" b="243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784" cy="1163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4B04" w:rsidRDefault="004205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02446C" wp14:editId="7A07A82A">
                                  <wp:extent cx="388620" cy="499565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" cy="499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7.85pt;margin-top:10.15pt;width:67.2pt;height:87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" stroked="f">
                <v:textbox>
                  <w:txbxContent>
                    <w:p w:rsidR="00C64B04" w:rsidRDefault="00F13620">
                      <w:r>
                        <w:rPr>
                          <w:noProof/>
                        </w:rPr>
                        <w:drawing>
                          <wp:inline distT="0" distB="0" distL="0" distR="0" wp14:anchorId="4BEBDA0E" wp14:editId="32192D51">
                            <wp:extent cx="923784" cy="1163348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548" t="111" r="9078" b="243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23784" cy="1163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4B04" w:rsidRDefault="004205B6">
                      <w:r>
                        <w:rPr>
                          <w:noProof/>
                        </w:rPr>
                        <w:drawing>
                          <wp:inline distT="0" distB="0" distL="0" distR="0" wp14:anchorId="2802446C" wp14:editId="7A07A82A">
                            <wp:extent cx="388620" cy="499565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" cy="499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39A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2165B61" wp14:editId="4EBC5A66">
                <wp:simplePos x="0" y="0"/>
                <wp:positionH relativeFrom="column">
                  <wp:posOffset>-228600</wp:posOffset>
                </wp:positionH>
                <wp:positionV relativeFrom="paragraph">
                  <wp:posOffset>50800</wp:posOffset>
                </wp:positionV>
                <wp:extent cx="800100" cy="1028700"/>
                <wp:effectExtent l="0" t="0" r="0" b="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8pt;margin-top:4pt;width:63pt;height:8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" stroked="f"/>
            </w:pict>
          </mc:Fallback>
        </mc:AlternateContent>
      </w:r>
      <w:r w:rsidR="003C39A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E4E3CE" wp14:editId="2A042D21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114300</wp:posOffset>
                </wp:positionV>
                <wp:extent cx="0" cy="914400"/>
                <wp:effectExtent l="9525" t="9525" r="9525" b="9525"/>
                <wp:wrapNone/>
                <wp:docPr id="1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9pt" to="441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"/>
            </w:pict>
          </mc:Fallback>
        </mc:AlternateContent>
      </w:r>
    </w:p>
    <w:p w:rsidR="00C64B04" w:rsidRDefault="00751AB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E32017" wp14:editId="6052FF73">
                <wp:simplePos x="0" y="0"/>
                <wp:positionH relativeFrom="column">
                  <wp:posOffset>885354</wp:posOffset>
                </wp:positionH>
                <wp:positionV relativeFrom="paragraph">
                  <wp:posOffset>94818</wp:posOffset>
                </wp:positionV>
                <wp:extent cx="4627068" cy="405353"/>
                <wp:effectExtent l="0" t="0" r="254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068" cy="4053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8F3626">
                            <w:pPr>
                              <w:pStyle w:val="Ttulo2"/>
                              <w:rPr>
                                <w:b/>
                                <w:bCs/>
                                <w:color w:val="808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00"/>
                              </w:rPr>
                              <w:t xml:space="preserve">     </w:t>
                            </w:r>
                            <w:r w:rsidR="005A716E">
                              <w:rPr>
                                <w:b/>
                                <w:bCs/>
                                <w:color w:val="808000"/>
                              </w:rPr>
                              <w:t>Nicolás Rodríguez Bernal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69.7pt;margin-top:7.45pt;width:364.35pt;height:31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" stroked="f">
                <v:fill opacity="32896f"/>
                <v:textbox inset="0,0,0,0">
                  <w:txbxContent>
                    <w:p w:rsidR="00C64B04" w:rsidRDefault="008F3626">
                      <w:pPr>
                        <w:pStyle w:val="Ttulo2"/>
                        <w:rPr>
                          <w:b/>
                          <w:bCs/>
                          <w:color w:val="808000"/>
                        </w:rPr>
                      </w:pPr>
                      <w:r>
                        <w:rPr>
                          <w:b/>
                          <w:bCs/>
                          <w:color w:val="808000"/>
                        </w:rPr>
                        <w:t xml:space="preserve">     </w:t>
                      </w:r>
                      <w:r w:rsidR="005A716E">
                        <w:rPr>
                          <w:b/>
                          <w:bCs/>
                          <w:color w:val="808000"/>
                        </w:rPr>
                        <w:t>Nicolás Rodríguez Bernal</w:t>
                      </w:r>
                    </w:p>
                  </w:txbxContent>
                </v:textbox>
              </v:shape>
            </w:pict>
          </mc:Fallback>
        </mc:AlternateContent>
      </w:r>
    </w:p>
    <w:p w:rsidR="00C64B04" w:rsidRDefault="00C64B04"/>
    <w:p w:rsidR="00C64B04" w:rsidRDefault="00C64B04"/>
    <w:p w:rsidR="00C64B04" w:rsidRDefault="003C39AE">
      <w:pPr>
        <w:jc w:val="right"/>
        <w:rPr>
          <w:color w:val="FF0000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457700" cy="0"/>
                <wp:effectExtent l="9525" t="13335" r="9525" b="5715"/>
                <wp:wrapNone/>
                <wp:docPr id="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WY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"/>
            </w:pict>
          </mc:Fallback>
        </mc:AlternateContent>
      </w:r>
    </w:p>
    <w:p w:rsidR="00C64B04" w:rsidRDefault="00C64B04" w:rsidP="008F3626">
      <w:pPr>
        <w:jc w:val="right"/>
        <w:rPr>
          <w:color w:val="FF0000"/>
        </w:rPr>
      </w:pPr>
    </w:p>
    <w:p w:rsidR="00C64B04" w:rsidRPr="00E341CD" w:rsidRDefault="00C64B04" w:rsidP="00E341CD">
      <w:pPr>
        <w:tabs>
          <w:tab w:val="left" w:pos="1106"/>
        </w:tabs>
      </w:pPr>
    </w:p>
    <w:p w:rsidR="00C64B04" w:rsidRDefault="00C64B04">
      <w:pPr>
        <w:jc w:val="right"/>
        <w:rPr>
          <w:color w:val="FF0000"/>
        </w:rPr>
      </w:pPr>
    </w:p>
    <w:tbl>
      <w:tblPr>
        <w:tblpPr w:leftFromText="141" w:rightFromText="141" w:vertAnchor="text" w:horzAnchor="page" w:tblpX="2532" w:tblpY="-46"/>
        <w:tblW w:w="82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5"/>
      </w:tblGrid>
      <w:tr w:rsidR="00C64B04">
        <w:trPr>
          <w:trHeight w:val="566"/>
        </w:trPr>
        <w:tc>
          <w:tcPr>
            <w:tcW w:w="8245" w:type="dxa"/>
          </w:tcPr>
          <w:p w:rsidR="00C64B04" w:rsidRDefault="002B1F83">
            <w:r>
              <w:t xml:space="preserve">Dirección: </w:t>
            </w:r>
            <w:r w:rsidR="005A716E">
              <w:t>Avda. de Leganés Alcorcón 28924 Madrid</w:t>
            </w:r>
          </w:p>
          <w:p w:rsidR="00C64B04" w:rsidRPr="00E82E72" w:rsidRDefault="002B1F83">
            <w:pPr>
              <w:rPr>
                <w:lang w:val="en-US"/>
              </w:rPr>
            </w:pPr>
            <w:proofErr w:type="spellStart"/>
            <w:r w:rsidRPr="00E82E72">
              <w:rPr>
                <w:lang w:val="en-US"/>
              </w:rPr>
              <w:t>Tlfno</w:t>
            </w:r>
            <w:proofErr w:type="spellEnd"/>
            <w:r w:rsidRPr="00E82E72">
              <w:rPr>
                <w:lang w:val="en-US"/>
              </w:rPr>
              <w:t xml:space="preserve">: </w:t>
            </w:r>
            <w:r w:rsidR="005A716E" w:rsidRPr="00E82E72">
              <w:rPr>
                <w:lang w:val="en-US"/>
              </w:rPr>
              <w:t xml:space="preserve">916191921 </w:t>
            </w:r>
            <w:proofErr w:type="spellStart"/>
            <w:r w:rsidRPr="00E82E72">
              <w:rPr>
                <w:lang w:val="en-US"/>
              </w:rPr>
              <w:t>Móvil</w:t>
            </w:r>
            <w:proofErr w:type="spellEnd"/>
            <w:r w:rsidRPr="00E82E72">
              <w:rPr>
                <w:lang w:val="en-US"/>
              </w:rPr>
              <w:t xml:space="preserve">: </w:t>
            </w:r>
            <w:r w:rsidR="005A716E" w:rsidRPr="00E82E72">
              <w:rPr>
                <w:lang w:val="en-US"/>
              </w:rPr>
              <w:t xml:space="preserve">686299679 </w:t>
            </w:r>
          </w:p>
          <w:p w:rsidR="00C64B04" w:rsidRPr="00E82E72" w:rsidRDefault="002B1F83">
            <w:pPr>
              <w:rPr>
                <w:lang w:val="en-US"/>
              </w:rPr>
            </w:pPr>
            <w:r w:rsidRPr="00E82E72">
              <w:rPr>
                <w:lang w:val="en-US"/>
              </w:rPr>
              <w:t xml:space="preserve">Mail: </w:t>
            </w:r>
            <w:r w:rsidR="005A716E" w:rsidRPr="00E82E72">
              <w:rPr>
                <w:lang w:val="en-US"/>
              </w:rPr>
              <w:t>nico_rma@hotmail.com</w:t>
            </w:r>
          </w:p>
          <w:p w:rsidR="00C64B04" w:rsidRDefault="002B1F83">
            <w:r>
              <w:t xml:space="preserve">Fecha de nacimiento: </w:t>
            </w:r>
            <w:r w:rsidR="005A716E">
              <w:t>17-</w:t>
            </w:r>
            <w:r>
              <w:t>0</w:t>
            </w:r>
            <w:r w:rsidR="005A716E">
              <w:t>1-1986</w:t>
            </w:r>
          </w:p>
          <w:p w:rsidR="00C64B04" w:rsidRDefault="002B1F83">
            <w:r>
              <w:t xml:space="preserve">D.N.I. : </w:t>
            </w:r>
            <w:r w:rsidR="005A716E">
              <w:t>47462032-Z</w:t>
            </w:r>
            <w:r>
              <w:t xml:space="preserve">   Nacionalidad: Española</w:t>
            </w:r>
          </w:p>
          <w:p w:rsidR="003C39AE" w:rsidRDefault="00E82E72">
            <w:r>
              <w:t>Permiso de conducción: categoría B Coche propio</w:t>
            </w:r>
          </w:p>
          <w:p w:rsidR="00C64B04" w:rsidRDefault="00C64B04"/>
        </w:tc>
      </w:tr>
    </w:tbl>
    <w:p w:rsidR="00C64B04" w:rsidRDefault="00C64B04" w:rsidP="00CC2F40">
      <w:pPr>
        <w:jc w:val="center"/>
        <w:rPr>
          <w:color w:val="FF0000"/>
        </w:rPr>
      </w:pPr>
    </w:p>
    <w:p w:rsidR="00C64B04" w:rsidRDefault="00C64B04">
      <w:pPr>
        <w:rPr>
          <w:color w:val="000000"/>
        </w:rPr>
      </w:pPr>
    </w:p>
    <w:p w:rsidR="00C64B04" w:rsidRDefault="00C64B04">
      <w:pPr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p w:rsidR="00E82E72" w:rsidRDefault="00E82E72">
      <w:pPr>
        <w:rPr>
          <w:color w:val="FF0000"/>
        </w:rPr>
      </w:pPr>
      <w:r>
        <w:rPr>
          <w:color w:val="FF0000"/>
        </w:rPr>
        <w:t xml:space="preserve"> </w:t>
      </w:r>
    </w:p>
    <w:p w:rsidR="00E82E72" w:rsidRDefault="00E82E72"/>
    <w:p w:rsidR="00C64B04" w:rsidRDefault="00E82E72">
      <w:r>
        <w:t>Formación  académica</w:t>
      </w:r>
      <w:r>
        <w:rPr>
          <w:noProof/>
          <w:color w:val="FF0000"/>
          <w:sz w:val="20"/>
        </w:rPr>
        <w:t xml:space="preserve"> </w:t>
      </w:r>
      <w:r w:rsidR="003C39AE"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A4F247F" wp14:editId="1937D3D0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0" t="0" r="0" b="0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E72" w:rsidRDefault="00E82E72" w:rsidP="00E82E7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aaaa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8" style="position:absolute;margin-left:-.2pt;margin-top:5.45pt;width:2in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" stroked="f" strokecolor="#9cf">
                <v:fill color2="#9cf" angle="90" focus="100%" type="gradient"/>
                <v:textbox>
                  <w:txbxContent>
                    <w:p w:rsidR="00E82E72" w:rsidRDefault="00E82E72" w:rsidP="00E82E7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aaaa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C64B04" w:rsidRDefault="00C64B04"/>
    <w:p w:rsidR="00C64B04" w:rsidRDefault="0034243A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1991-2001 </w:t>
      </w:r>
      <w:r w:rsidR="00C64B04">
        <w:rPr>
          <w:sz w:val="20"/>
        </w:rPr>
        <w:t xml:space="preserve"> </w:t>
      </w:r>
      <w:r w:rsidRPr="00E341CD">
        <w:rPr>
          <w:b/>
          <w:sz w:val="20"/>
        </w:rPr>
        <w:t>Educación Primaria y Secundaria</w:t>
      </w:r>
      <w:r>
        <w:rPr>
          <w:sz w:val="20"/>
        </w:rPr>
        <w:t xml:space="preserve">       </w:t>
      </w:r>
      <w:r w:rsidR="00E873F8">
        <w:rPr>
          <w:sz w:val="20"/>
        </w:rPr>
        <w:t xml:space="preserve">             </w:t>
      </w:r>
      <w:r>
        <w:rPr>
          <w:sz w:val="20"/>
        </w:rPr>
        <w:t>Colegio  La Inmaculada de Alcorcón</w:t>
      </w:r>
    </w:p>
    <w:p w:rsidR="0034243A" w:rsidRDefault="0034243A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2001-2003  </w:t>
      </w:r>
      <w:r w:rsidRPr="00E341CD">
        <w:rPr>
          <w:b/>
          <w:sz w:val="20"/>
        </w:rPr>
        <w:t>Bachillerato Tecnológico</w:t>
      </w:r>
      <w:r>
        <w:rPr>
          <w:sz w:val="20"/>
        </w:rPr>
        <w:t xml:space="preserve">                    </w:t>
      </w:r>
      <w:r w:rsidR="00E873F8">
        <w:rPr>
          <w:sz w:val="20"/>
        </w:rPr>
        <w:t xml:space="preserve">             </w:t>
      </w:r>
      <w:r>
        <w:rPr>
          <w:sz w:val="20"/>
        </w:rPr>
        <w:t>Colegio  La Inmaculada de Alcorcón</w:t>
      </w:r>
    </w:p>
    <w:p w:rsidR="0034243A" w:rsidRDefault="00751AB4" w:rsidP="00DC6A7D">
      <w:pPr>
        <w:numPr>
          <w:ilvl w:val="0"/>
          <w:numId w:val="4"/>
        </w:numPr>
        <w:rPr>
          <w:sz w:val="20"/>
        </w:rPr>
      </w:pPr>
      <w:r>
        <w:rPr>
          <w:sz w:val="20"/>
        </w:rPr>
        <w:t>2004-2013</w:t>
      </w:r>
      <w:r w:rsidR="00E873F8">
        <w:rPr>
          <w:sz w:val="20"/>
        </w:rPr>
        <w:t xml:space="preserve"> </w:t>
      </w:r>
      <w:r w:rsidR="0034243A">
        <w:rPr>
          <w:sz w:val="20"/>
        </w:rPr>
        <w:t xml:space="preserve"> </w:t>
      </w:r>
      <w:r w:rsidR="00E873F8" w:rsidRPr="00E341CD">
        <w:rPr>
          <w:b/>
          <w:sz w:val="20"/>
        </w:rPr>
        <w:t>Ingeniería Técnica de Obras Públicas</w:t>
      </w:r>
      <w:r w:rsidR="00E873F8">
        <w:rPr>
          <w:sz w:val="20"/>
        </w:rPr>
        <w:t xml:space="preserve"> </w:t>
      </w:r>
      <w:r w:rsidR="00E873F8" w:rsidRPr="00DC6A7D">
        <w:rPr>
          <w:sz w:val="20"/>
        </w:rPr>
        <w:t xml:space="preserve">  </w:t>
      </w:r>
      <w:r>
        <w:rPr>
          <w:sz w:val="20"/>
        </w:rPr>
        <w:t xml:space="preserve">           </w:t>
      </w:r>
      <w:r w:rsidR="00E873F8" w:rsidRPr="00DC6A7D">
        <w:rPr>
          <w:sz w:val="20"/>
        </w:rPr>
        <w:t xml:space="preserve">Universidad </w:t>
      </w:r>
      <w:r>
        <w:rPr>
          <w:sz w:val="20"/>
        </w:rPr>
        <w:t xml:space="preserve"> </w:t>
      </w:r>
      <w:r w:rsidR="00E873F8" w:rsidRPr="00DC6A7D">
        <w:rPr>
          <w:sz w:val="20"/>
        </w:rPr>
        <w:t>Politécnica de Madrid</w:t>
      </w:r>
    </w:p>
    <w:p w:rsidR="00FB1447" w:rsidRPr="00E341CD" w:rsidRDefault="00FB1447" w:rsidP="00DC6A7D">
      <w:pPr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 xml:space="preserve">2013-Actualmente  </w:t>
      </w:r>
      <w:r w:rsidRPr="00E341CD">
        <w:rPr>
          <w:b/>
          <w:sz w:val="20"/>
        </w:rPr>
        <w:t>Curso de adaptación al Grado Ingeniería Civil en la Universidad Europea de Madrid</w:t>
      </w:r>
    </w:p>
    <w:p w:rsidR="00FB1447" w:rsidRPr="00FB1447" w:rsidRDefault="00FB1447" w:rsidP="00FB1447">
      <w:pPr>
        <w:pStyle w:val="Ttulo1"/>
        <w:ind w:left="0"/>
        <w:rPr>
          <w:b/>
          <w:sz w:val="24"/>
        </w:rPr>
      </w:pPr>
      <w:r>
        <w:rPr>
          <w:sz w:val="24"/>
        </w:rPr>
        <w:t xml:space="preserve">   </w:t>
      </w:r>
    </w:p>
    <w:p w:rsidR="00FB1447" w:rsidRPr="00FB1447" w:rsidRDefault="003C39AE" w:rsidP="00FB1447">
      <w:pPr>
        <w:pStyle w:val="Ttulo1"/>
        <w:ind w:left="0"/>
        <w:rPr>
          <w:sz w:val="24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5E00733" wp14:editId="2E811D39">
                <wp:simplePos x="0" y="0"/>
                <wp:positionH relativeFrom="column">
                  <wp:posOffset>22225</wp:posOffset>
                </wp:positionH>
                <wp:positionV relativeFrom="paragraph">
                  <wp:posOffset>58420</wp:posOffset>
                </wp:positionV>
                <wp:extent cx="1828800" cy="114300"/>
                <wp:effectExtent l="3175" t="1270" r="0" b="0"/>
                <wp:wrapNone/>
                <wp:docPr id="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.75pt;margin-top:4.6pt;width:2in;height: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="00C64B04">
        <w:rPr>
          <w:sz w:val="24"/>
        </w:rPr>
        <w:t>Formación extra académica</w:t>
      </w:r>
    </w:p>
    <w:p w:rsidR="00DB5B99" w:rsidRDefault="00DB5B99">
      <w:pPr>
        <w:ind w:left="360"/>
      </w:pPr>
    </w:p>
    <w:p w:rsidR="00B05B71" w:rsidRPr="00B05B71" w:rsidRDefault="00AF22A1" w:rsidP="00B05B71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Noviembre 2005  </w:t>
      </w:r>
      <w:r w:rsidRPr="00E341CD">
        <w:rPr>
          <w:b/>
          <w:sz w:val="20"/>
        </w:rPr>
        <w:t>Formación Promotores</w:t>
      </w:r>
      <w:r>
        <w:rPr>
          <w:sz w:val="20"/>
        </w:rPr>
        <w:t>, Departamento d</w:t>
      </w:r>
      <w:r w:rsidR="00B05B71">
        <w:rPr>
          <w:sz w:val="20"/>
        </w:rPr>
        <w:t xml:space="preserve">e Formación Human </w:t>
      </w:r>
      <w:proofErr w:type="spellStart"/>
      <w:r w:rsidR="00B05B71">
        <w:rPr>
          <w:sz w:val="20"/>
        </w:rPr>
        <w:t>Solutions</w:t>
      </w:r>
      <w:proofErr w:type="spellEnd"/>
      <w:r w:rsidR="00B05B71">
        <w:rPr>
          <w:sz w:val="20"/>
        </w:rPr>
        <w:t xml:space="preserve"> S.A</w:t>
      </w:r>
    </w:p>
    <w:p w:rsidR="00DB5B99" w:rsidRDefault="00DB5B99" w:rsidP="00DB5B99"/>
    <w:p w:rsidR="00C64B04" w:rsidRDefault="00E873F8">
      <w:pPr>
        <w:numPr>
          <w:ilvl w:val="0"/>
          <w:numId w:val="4"/>
        </w:numPr>
        <w:rPr>
          <w:sz w:val="20"/>
        </w:rPr>
      </w:pPr>
      <w:r>
        <w:rPr>
          <w:sz w:val="20"/>
        </w:rPr>
        <w:t>Mayo 2009</w:t>
      </w:r>
      <w:r w:rsidR="00C64B04">
        <w:rPr>
          <w:sz w:val="20"/>
        </w:rPr>
        <w:t xml:space="preserve"> </w:t>
      </w:r>
      <w:r w:rsidR="007A55B5">
        <w:rPr>
          <w:sz w:val="20"/>
        </w:rPr>
        <w:t xml:space="preserve">  </w:t>
      </w:r>
      <w:r w:rsidRPr="00E341CD">
        <w:rPr>
          <w:b/>
          <w:sz w:val="20"/>
        </w:rPr>
        <w:t>Seminario de Puentes</w:t>
      </w:r>
      <w:r w:rsidR="007A55B5">
        <w:rPr>
          <w:sz w:val="20"/>
        </w:rPr>
        <w:t>,</w:t>
      </w:r>
      <w:r w:rsidR="00C64B04">
        <w:rPr>
          <w:sz w:val="20"/>
        </w:rPr>
        <w:t xml:space="preserve"> </w:t>
      </w:r>
      <w:r>
        <w:rPr>
          <w:sz w:val="20"/>
        </w:rPr>
        <w:t>Universidad Politécnica de Madrid</w:t>
      </w:r>
      <w:r w:rsidR="007A55B5">
        <w:rPr>
          <w:sz w:val="20"/>
        </w:rPr>
        <w:t>, E.U.I.T.O.P.  22</w:t>
      </w:r>
      <w:r w:rsidR="00DB5B99">
        <w:rPr>
          <w:sz w:val="20"/>
        </w:rPr>
        <w:t xml:space="preserve"> </w:t>
      </w:r>
      <w:r w:rsidR="007A55B5">
        <w:rPr>
          <w:sz w:val="20"/>
        </w:rPr>
        <w:t>horas lectivas</w:t>
      </w:r>
      <w:r w:rsidR="00DB5B99">
        <w:rPr>
          <w:sz w:val="20"/>
        </w:rPr>
        <w:t>.</w:t>
      </w:r>
      <w:r w:rsidR="007A55B5">
        <w:rPr>
          <w:sz w:val="20"/>
        </w:rPr>
        <w:t xml:space="preserve"> </w:t>
      </w:r>
    </w:p>
    <w:p w:rsidR="00AF22A1" w:rsidRPr="00AF22A1" w:rsidRDefault="00AF22A1" w:rsidP="00AF22A1">
      <w:pPr>
        <w:pStyle w:val="Prrafodelista"/>
        <w:numPr>
          <w:ilvl w:val="0"/>
          <w:numId w:val="4"/>
        </w:numPr>
        <w:rPr>
          <w:sz w:val="20"/>
        </w:rPr>
      </w:pPr>
      <w:r w:rsidRPr="00AF22A1">
        <w:rPr>
          <w:sz w:val="20"/>
        </w:rPr>
        <w:t xml:space="preserve">Mayo 2011   </w:t>
      </w:r>
      <w:r w:rsidRPr="00E341CD">
        <w:rPr>
          <w:b/>
          <w:sz w:val="20"/>
        </w:rPr>
        <w:t>Curso ISTRAM/ISPOL</w:t>
      </w:r>
      <w:r w:rsidRPr="00AF22A1">
        <w:rPr>
          <w:sz w:val="20"/>
        </w:rPr>
        <w:t xml:space="preserve"> orientado al trazado de carreteras para Ingeniería Civil, Cartografía Digital y Diseño de Obras Lineales, </w:t>
      </w:r>
      <w:proofErr w:type="spellStart"/>
      <w:r w:rsidRPr="00AF22A1">
        <w:rPr>
          <w:sz w:val="20"/>
        </w:rPr>
        <w:t>Buhodra</w:t>
      </w:r>
      <w:proofErr w:type="spellEnd"/>
      <w:r w:rsidRPr="00AF22A1">
        <w:rPr>
          <w:sz w:val="20"/>
        </w:rPr>
        <w:t xml:space="preserve"> Ingeniería S.A. 20 horas lectivas.</w:t>
      </w:r>
    </w:p>
    <w:p w:rsidR="00AF22A1" w:rsidRDefault="00AF22A1" w:rsidP="00AF22A1">
      <w:pPr>
        <w:ind w:left="502"/>
        <w:rPr>
          <w:sz w:val="20"/>
        </w:rPr>
      </w:pPr>
    </w:p>
    <w:p w:rsidR="00C64B04" w:rsidRDefault="003C39AE"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62865</wp:posOffset>
                </wp:positionV>
                <wp:extent cx="1828800" cy="114300"/>
                <wp:effectExtent l="4445" t="0" r="0" b="381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1.1pt;margin-top:4.95pt;width:2in;height:9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" stroked="f" strokecolor="#9cf">
                <v:fill color2="#9cf" angle="90" focus="100%" type="gradient"/>
              </v:rect>
            </w:pict>
          </mc:Fallback>
        </mc:AlternateContent>
      </w:r>
      <w:r w:rsidR="00C64B04">
        <w:t>Experiencia laboral</w:t>
      </w:r>
    </w:p>
    <w:p w:rsidR="00C64B04" w:rsidRDefault="00C64B04">
      <w:pPr>
        <w:rPr>
          <w:sz w:val="20"/>
        </w:rPr>
      </w:pPr>
    </w:p>
    <w:p w:rsidR="00C64B04" w:rsidRDefault="00AF22A1" w:rsidP="00AF22A1">
      <w:pPr>
        <w:numPr>
          <w:ilvl w:val="0"/>
          <w:numId w:val="4"/>
        </w:numPr>
      </w:pPr>
      <w:r w:rsidRPr="00AF22A1">
        <w:rPr>
          <w:sz w:val="20"/>
        </w:rPr>
        <w:t>Septiembre 2005</w:t>
      </w:r>
      <w:r w:rsidR="00C64B04" w:rsidRPr="00AF22A1">
        <w:rPr>
          <w:sz w:val="20"/>
        </w:rPr>
        <w:t xml:space="preserve"> </w:t>
      </w:r>
      <w:r w:rsidR="00805946">
        <w:rPr>
          <w:sz w:val="20"/>
        </w:rPr>
        <w:t xml:space="preserve">  </w:t>
      </w:r>
      <w:r w:rsidR="00805946" w:rsidRPr="00E341CD">
        <w:rPr>
          <w:b/>
          <w:sz w:val="20"/>
        </w:rPr>
        <w:t xml:space="preserve">SYS </w:t>
      </w:r>
      <w:proofErr w:type="spellStart"/>
      <w:r w:rsidR="00805946" w:rsidRPr="00E341CD">
        <w:rPr>
          <w:b/>
          <w:sz w:val="20"/>
        </w:rPr>
        <w:t>Outsourcing</w:t>
      </w:r>
      <w:proofErr w:type="spellEnd"/>
      <w:r w:rsidR="00805946" w:rsidRPr="00E341CD">
        <w:rPr>
          <w:b/>
          <w:sz w:val="20"/>
        </w:rPr>
        <w:t xml:space="preserve"> </w:t>
      </w:r>
      <w:proofErr w:type="gramStart"/>
      <w:r w:rsidR="00805946" w:rsidRPr="00E341CD">
        <w:rPr>
          <w:b/>
          <w:sz w:val="20"/>
        </w:rPr>
        <w:t>S.A</w:t>
      </w:r>
      <w:r w:rsidR="00805946">
        <w:rPr>
          <w:sz w:val="20"/>
        </w:rPr>
        <w:t xml:space="preserve"> ,</w:t>
      </w:r>
      <w:proofErr w:type="gramEnd"/>
      <w:r w:rsidR="00805946">
        <w:rPr>
          <w:sz w:val="20"/>
        </w:rPr>
        <w:t xml:space="preserve"> Promotor comercial de productos</w:t>
      </w:r>
      <w:r w:rsidR="00B96C87">
        <w:rPr>
          <w:sz w:val="20"/>
        </w:rPr>
        <w:t xml:space="preserve"> electrónicos, explicación de productos y asesoramiento.</w:t>
      </w:r>
    </w:p>
    <w:p w:rsidR="00805946" w:rsidRPr="00805946" w:rsidRDefault="00AF22A1" w:rsidP="00805946">
      <w:pPr>
        <w:numPr>
          <w:ilvl w:val="0"/>
          <w:numId w:val="4"/>
        </w:numPr>
        <w:rPr>
          <w:sz w:val="20"/>
          <w:szCs w:val="20"/>
        </w:rPr>
      </w:pPr>
      <w:r w:rsidRPr="00AF22A1">
        <w:rPr>
          <w:sz w:val="20"/>
          <w:szCs w:val="20"/>
        </w:rPr>
        <w:t>Octubre</w:t>
      </w:r>
      <w:r w:rsidR="00B96C87">
        <w:rPr>
          <w:sz w:val="20"/>
          <w:szCs w:val="20"/>
        </w:rPr>
        <w:t>-Noviembre</w:t>
      </w:r>
      <w:r w:rsidRPr="00AF22A1">
        <w:rPr>
          <w:sz w:val="20"/>
          <w:szCs w:val="20"/>
        </w:rPr>
        <w:t xml:space="preserve"> 2005</w:t>
      </w:r>
      <w:r w:rsidR="00B96C87">
        <w:rPr>
          <w:sz w:val="20"/>
          <w:szCs w:val="20"/>
        </w:rPr>
        <w:t xml:space="preserve">    </w:t>
      </w:r>
      <w:r w:rsidR="00805946" w:rsidRPr="00E341CD">
        <w:rPr>
          <w:b/>
          <w:sz w:val="20"/>
          <w:szCs w:val="20"/>
        </w:rPr>
        <w:t xml:space="preserve">Human </w:t>
      </w:r>
      <w:proofErr w:type="spellStart"/>
      <w:r w:rsidR="00805946" w:rsidRPr="00E341CD">
        <w:rPr>
          <w:b/>
          <w:sz w:val="20"/>
          <w:szCs w:val="20"/>
        </w:rPr>
        <w:t>Solutions</w:t>
      </w:r>
      <w:proofErr w:type="spellEnd"/>
      <w:r w:rsidR="00805946">
        <w:rPr>
          <w:sz w:val="20"/>
          <w:szCs w:val="20"/>
        </w:rPr>
        <w:t xml:space="preserve">, Promotor, Visitas comerciales promocionando </w:t>
      </w:r>
      <w:proofErr w:type="spellStart"/>
      <w:r w:rsidR="00805946">
        <w:rPr>
          <w:sz w:val="20"/>
          <w:szCs w:val="20"/>
        </w:rPr>
        <w:t>Vitaldent</w:t>
      </w:r>
      <w:proofErr w:type="spellEnd"/>
      <w:r w:rsidR="00B96C87">
        <w:rPr>
          <w:sz w:val="20"/>
          <w:szCs w:val="20"/>
        </w:rPr>
        <w:t>.</w:t>
      </w:r>
    </w:p>
    <w:p w:rsidR="00B96C87" w:rsidRPr="00B96C87" w:rsidRDefault="00B96C87" w:rsidP="00B96C8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Febrero-</w:t>
      </w:r>
      <w:r w:rsidR="00AF22A1">
        <w:rPr>
          <w:sz w:val="20"/>
          <w:szCs w:val="20"/>
        </w:rPr>
        <w:t>Marzo 2006</w:t>
      </w:r>
      <w:r>
        <w:rPr>
          <w:sz w:val="20"/>
          <w:szCs w:val="20"/>
        </w:rPr>
        <w:t xml:space="preserve"> </w:t>
      </w:r>
      <w:r w:rsidRPr="00E341CD">
        <w:rPr>
          <w:b/>
          <w:sz w:val="20"/>
          <w:szCs w:val="20"/>
        </w:rPr>
        <w:t xml:space="preserve">Human </w:t>
      </w:r>
      <w:proofErr w:type="spellStart"/>
      <w:r w:rsidRPr="00E341CD">
        <w:rPr>
          <w:b/>
          <w:sz w:val="20"/>
          <w:szCs w:val="20"/>
        </w:rPr>
        <w:t>Solutions</w:t>
      </w:r>
      <w:proofErr w:type="spellEnd"/>
      <w:r>
        <w:rPr>
          <w:sz w:val="20"/>
          <w:szCs w:val="20"/>
        </w:rPr>
        <w:t xml:space="preserve">, Promotor, Campaña productos </w:t>
      </w:r>
      <w:proofErr w:type="spellStart"/>
      <w:r>
        <w:rPr>
          <w:sz w:val="20"/>
          <w:szCs w:val="20"/>
        </w:rPr>
        <w:t>Vitaldent</w:t>
      </w:r>
      <w:proofErr w:type="spellEnd"/>
      <w:r>
        <w:rPr>
          <w:sz w:val="20"/>
          <w:szCs w:val="20"/>
        </w:rPr>
        <w:t xml:space="preserve"> en centro comercial Tres Aguas.</w:t>
      </w:r>
    </w:p>
    <w:p w:rsidR="00805946" w:rsidRDefault="00805946" w:rsidP="00AF22A1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Junio 2006</w:t>
      </w:r>
      <w:r w:rsidR="00B96C87">
        <w:rPr>
          <w:sz w:val="20"/>
          <w:szCs w:val="20"/>
        </w:rPr>
        <w:t xml:space="preserve">  </w:t>
      </w:r>
      <w:r w:rsidR="00B96C87" w:rsidRPr="00E341CD">
        <w:rPr>
          <w:b/>
          <w:sz w:val="20"/>
          <w:szCs w:val="20"/>
        </w:rPr>
        <w:t xml:space="preserve">Human </w:t>
      </w:r>
      <w:proofErr w:type="spellStart"/>
      <w:r w:rsidR="00B96C87" w:rsidRPr="00E341CD">
        <w:rPr>
          <w:b/>
          <w:sz w:val="20"/>
          <w:szCs w:val="20"/>
        </w:rPr>
        <w:t>Solutions</w:t>
      </w:r>
      <w:proofErr w:type="spellEnd"/>
      <w:r w:rsidR="00B96C87">
        <w:rPr>
          <w:sz w:val="20"/>
          <w:szCs w:val="20"/>
        </w:rPr>
        <w:t xml:space="preserve">, Promotor, Campaña productos </w:t>
      </w:r>
      <w:proofErr w:type="spellStart"/>
      <w:r w:rsidR="00B96C87">
        <w:rPr>
          <w:sz w:val="20"/>
          <w:szCs w:val="20"/>
        </w:rPr>
        <w:t>Knoor</w:t>
      </w:r>
      <w:proofErr w:type="spellEnd"/>
      <w:r w:rsidR="00B96C87">
        <w:rPr>
          <w:sz w:val="20"/>
          <w:szCs w:val="20"/>
        </w:rPr>
        <w:t xml:space="preserve"> en centro comercial Parque Sur.</w:t>
      </w:r>
    </w:p>
    <w:p w:rsidR="00805946" w:rsidRDefault="00805946" w:rsidP="00AF22A1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2006-2011  </w:t>
      </w:r>
      <w:proofErr w:type="spellStart"/>
      <w:r w:rsidRPr="00E341CD">
        <w:rPr>
          <w:b/>
          <w:sz w:val="20"/>
          <w:szCs w:val="20"/>
        </w:rPr>
        <w:t>Vinsa</w:t>
      </w:r>
      <w:proofErr w:type="spellEnd"/>
      <w:r w:rsidRPr="00E341CD">
        <w:rPr>
          <w:b/>
          <w:sz w:val="20"/>
          <w:szCs w:val="20"/>
        </w:rPr>
        <w:t xml:space="preserve"> Grupo </w:t>
      </w:r>
      <w:proofErr w:type="spellStart"/>
      <w:r w:rsidRPr="00E341CD">
        <w:rPr>
          <w:b/>
          <w:sz w:val="20"/>
          <w:szCs w:val="20"/>
        </w:rPr>
        <w:t>Ale</w:t>
      </w:r>
      <w:r w:rsidR="00B05B71" w:rsidRPr="00E341CD">
        <w:rPr>
          <w:b/>
          <w:sz w:val="20"/>
          <w:szCs w:val="20"/>
        </w:rPr>
        <w:t>ntis</w:t>
      </w:r>
      <w:proofErr w:type="spellEnd"/>
      <w:r w:rsidR="00B05B71">
        <w:rPr>
          <w:sz w:val="20"/>
          <w:szCs w:val="20"/>
        </w:rPr>
        <w:t>,  Estadio Santiago Bernabé</w:t>
      </w:r>
      <w:r>
        <w:rPr>
          <w:sz w:val="20"/>
          <w:szCs w:val="20"/>
        </w:rPr>
        <w:t>u</w:t>
      </w:r>
      <w:r w:rsidR="004205B6">
        <w:rPr>
          <w:sz w:val="20"/>
          <w:szCs w:val="20"/>
        </w:rPr>
        <w:t>.</w:t>
      </w:r>
    </w:p>
    <w:p w:rsidR="00255CC5" w:rsidRDefault="00255CC5" w:rsidP="00255CC5">
      <w:pPr>
        <w:ind w:left="502"/>
        <w:rPr>
          <w:sz w:val="20"/>
          <w:szCs w:val="20"/>
        </w:rPr>
      </w:pPr>
    </w:p>
    <w:p w:rsidR="00B05B71" w:rsidRDefault="00B05B71" w:rsidP="00AF22A1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Septiembre 2013-</w:t>
      </w:r>
      <w:r w:rsidR="00E341CD">
        <w:rPr>
          <w:sz w:val="20"/>
          <w:szCs w:val="20"/>
        </w:rPr>
        <w:t xml:space="preserve">Actualmente </w:t>
      </w:r>
      <w:r>
        <w:rPr>
          <w:sz w:val="20"/>
          <w:szCs w:val="20"/>
        </w:rPr>
        <w:t xml:space="preserve">  </w:t>
      </w:r>
      <w:r w:rsidRPr="00E341CD">
        <w:rPr>
          <w:b/>
          <w:sz w:val="20"/>
          <w:szCs w:val="20"/>
        </w:rPr>
        <w:t xml:space="preserve">Profesor adjunto en Academia </w:t>
      </w:r>
      <w:proofErr w:type="spellStart"/>
      <w:r w:rsidRPr="00E341CD">
        <w:rPr>
          <w:b/>
          <w:sz w:val="20"/>
          <w:szCs w:val="20"/>
        </w:rPr>
        <w:t>Omena</w:t>
      </w:r>
      <w:proofErr w:type="spellEnd"/>
      <w:r>
        <w:rPr>
          <w:sz w:val="20"/>
          <w:szCs w:val="20"/>
        </w:rPr>
        <w:t>, profesor de ciencias, apoyo escolar a niveles E.S.O. y Bachillerato</w:t>
      </w:r>
    </w:p>
    <w:p w:rsidR="00255CC5" w:rsidRDefault="00255CC5" w:rsidP="00255CC5">
      <w:pPr>
        <w:pStyle w:val="Prrafodelista"/>
        <w:rPr>
          <w:sz w:val="20"/>
          <w:szCs w:val="20"/>
        </w:rPr>
      </w:pPr>
    </w:p>
    <w:p w:rsidR="00255CC5" w:rsidRDefault="00255CC5" w:rsidP="00AF22A1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Febrero 2013-Actualmente  </w:t>
      </w:r>
      <w:r>
        <w:rPr>
          <w:b/>
          <w:sz w:val="20"/>
          <w:szCs w:val="20"/>
        </w:rPr>
        <w:t xml:space="preserve">Base Militar de Cuatro Vientos, Departamento de Física, </w:t>
      </w:r>
      <w:r>
        <w:rPr>
          <w:sz w:val="20"/>
          <w:szCs w:val="20"/>
        </w:rPr>
        <w:t>profesor para la preparación de las pruebas de acceso a la escala de suboficiales.</w:t>
      </w:r>
    </w:p>
    <w:p w:rsidR="00B05B71" w:rsidRDefault="00B05B71" w:rsidP="00B05B71">
      <w:pPr>
        <w:rPr>
          <w:sz w:val="20"/>
          <w:szCs w:val="20"/>
        </w:rPr>
      </w:pPr>
    </w:p>
    <w:p w:rsidR="00B05B71" w:rsidRPr="00AF22A1" w:rsidRDefault="00B05B71" w:rsidP="00B05B7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2B1F83" w:rsidRDefault="002B1F83"/>
    <w:p w:rsidR="00B93C88" w:rsidRDefault="00B93C88"/>
    <w:p w:rsidR="00B93C88" w:rsidRDefault="00B93C88"/>
    <w:p w:rsidR="00C64B04" w:rsidRDefault="003C39AE">
      <w:r>
        <w:rPr>
          <w:noProof/>
          <w:color w:val="FF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828800" cy="114300"/>
                <wp:effectExtent l="0" t="3175" r="0" b="0"/>
                <wp:wrapNone/>
                <wp:docPr id="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0;margin-top:7pt;width:2in;height:9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" stroked="f" strokecolor="#9cf">
                <v:fill color2="#9cf" angle="90" focus="100%" type="gradient"/>
              </v:rect>
            </w:pict>
          </mc:Fallback>
        </mc:AlternateContent>
      </w:r>
      <w:r w:rsidR="00C64B04">
        <w:t>Idiomas</w:t>
      </w:r>
    </w:p>
    <w:p w:rsidR="00C64B04" w:rsidRDefault="00C64B04"/>
    <w:p w:rsidR="00B96C87" w:rsidRDefault="00B96C87">
      <w:pPr>
        <w:numPr>
          <w:ilvl w:val="0"/>
          <w:numId w:val="4"/>
        </w:numPr>
        <w:rPr>
          <w:sz w:val="20"/>
        </w:rPr>
      </w:pPr>
      <w:r w:rsidRPr="00E341CD">
        <w:rPr>
          <w:b/>
          <w:sz w:val="20"/>
        </w:rPr>
        <w:t>Españ</w:t>
      </w:r>
      <w:r w:rsidR="00B05B71" w:rsidRPr="00E341CD">
        <w:rPr>
          <w:b/>
          <w:sz w:val="20"/>
        </w:rPr>
        <w:t>ol</w:t>
      </w:r>
      <w:r w:rsidR="00B05B71">
        <w:rPr>
          <w:sz w:val="20"/>
        </w:rPr>
        <w:t>, lengua materna</w:t>
      </w:r>
      <w:r>
        <w:rPr>
          <w:sz w:val="20"/>
        </w:rPr>
        <w:t>.</w:t>
      </w:r>
    </w:p>
    <w:p w:rsidR="00C64B04" w:rsidRDefault="00B96C87">
      <w:pPr>
        <w:numPr>
          <w:ilvl w:val="0"/>
          <w:numId w:val="4"/>
        </w:numPr>
        <w:rPr>
          <w:sz w:val="20"/>
        </w:rPr>
      </w:pPr>
      <w:r w:rsidRPr="00E341CD">
        <w:rPr>
          <w:b/>
          <w:sz w:val="20"/>
        </w:rPr>
        <w:t>Inglés</w:t>
      </w:r>
      <w:r>
        <w:rPr>
          <w:sz w:val="20"/>
        </w:rPr>
        <w:t xml:space="preserve">, nivel </w:t>
      </w:r>
      <w:r w:rsidR="00B05B71">
        <w:rPr>
          <w:sz w:val="20"/>
        </w:rPr>
        <w:t>B1 escrito y oral.</w:t>
      </w:r>
    </w:p>
    <w:p w:rsidR="00B05B71" w:rsidRPr="00B93C88" w:rsidRDefault="00B05B71" w:rsidP="00B93C88">
      <w:pPr>
        <w:numPr>
          <w:ilvl w:val="0"/>
          <w:numId w:val="4"/>
        </w:numPr>
        <w:rPr>
          <w:sz w:val="20"/>
        </w:rPr>
      </w:pPr>
      <w:r w:rsidRPr="00E341CD">
        <w:rPr>
          <w:b/>
          <w:sz w:val="20"/>
        </w:rPr>
        <w:t>Francés</w:t>
      </w:r>
      <w:r>
        <w:rPr>
          <w:sz w:val="20"/>
        </w:rPr>
        <w:t>, nivel B1</w:t>
      </w:r>
      <w:r w:rsidR="00B96C87">
        <w:rPr>
          <w:sz w:val="20"/>
        </w:rPr>
        <w:t xml:space="preserve"> escrito y oral.</w:t>
      </w:r>
    </w:p>
    <w:p w:rsidR="00B05B71" w:rsidRDefault="00B05B71"/>
    <w:p w:rsidR="00B05B71" w:rsidRDefault="00B05B71"/>
    <w:p w:rsidR="00C64B04" w:rsidRDefault="003C39AE"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876D8B1" wp14:editId="6263EEEB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4445" t="2540" r="0" b="0"/>
                <wp:wrapNone/>
                <wp:docPr id="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.1pt;margin-top:4.7pt;width:2in;height:9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" stroked="f" strokecolor="#9cf">
                <v:fill color2="#9cf" angle="90" focus="100%" type="gradient"/>
              </v:rect>
            </w:pict>
          </mc:Fallback>
        </mc:AlternateContent>
      </w:r>
      <w:r w:rsidR="00C64B04">
        <w:t>Informática</w:t>
      </w:r>
    </w:p>
    <w:p w:rsidR="00C64B04" w:rsidRDefault="00C64B04"/>
    <w:p w:rsidR="002B1F83" w:rsidRPr="002B1F83" w:rsidRDefault="002B1F83">
      <w:pPr>
        <w:numPr>
          <w:ilvl w:val="0"/>
          <w:numId w:val="4"/>
        </w:numPr>
      </w:pPr>
      <w:r w:rsidRPr="0084247D">
        <w:rPr>
          <w:b/>
          <w:sz w:val="20"/>
        </w:rPr>
        <w:t>Diseño gráfico ISTRAM</w:t>
      </w:r>
      <w:r>
        <w:rPr>
          <w:sz w:val="20"/>
        </w:rPr>
        <w:t>, cartografía digital</w:t>
      </w:r>
    </w:p>
    <w:p w:rsidR="002B1F83" w:rsidRPr="003C39AE" w:rsidRDefault="002B1F83">
      <w:pPr>
        <w:numPr>
          <w:ilvl w:val="0"/>
          <w:numId w:val="4"/>
        </w:numPr>
      </w:pPr>
      <w:r w:rsidRPr="0084247D">
        <w:rPr>
          <w:b/>
          <w:sz w:val="20"/>
        </w:rPr>
        <w:t>Ofimática</w:t>
      </w:r>
      <w:r>
        <w:rPr>
          <w:sz w:val="20"/>
        </w:rPr>
        <w:t xml:space="preserve"> nivel usuario</w:t>
      </w:r>
    </w:p>
    <w:p w:rsidR="00D67E0E" w:rsidRDefault="003C39AE" w:rsidP="00D67E0E">
      <w:pPr>
        <w:numPr>
          <w:ilvl w:val="0"/>
          <w:numId w:val="4"/>
        </w:numPr>
      </w:pPr>
      <w:r>
        <w:rPr>
          <w:sz w:val="20"/>
        </w:rPr>
        <w:t xml:space="preserve">Conocimientos en los lenguajes de </w:t>
      </w:r>
      <w:r w:rsidRPr="0084247D">
        <w:rPr>
          <w:b/>
          <w:sz w:val="20"/>
        </w:rPr>
        <w:t xml:space="preserve">programación Pascal y </w:t>
      </w:r>
      <w:proofErr w:type="spellStart"/>
      <w:r w:rsidRPr="0084247D">
        <w:rPr>
          <w:b/>
          <w:sz w:val="20"/>
        </w:rPr>
        <w:t>Matlab</w:t>
      </w:r>
      <w:proofErr w:type="spellEnd"/>
    </w:p>
    <w:p w:rsidR="00D67E0E" w:rsidRPr="00D67E0E" w:rsidRDefault="00D67E0E" w:rsidP="00D67E0E">
      <w:pPr>
        <w:numPr>
          <w:ilvl w:val="0"/>
          <w:numId w:val="4"/>
        </w:numPr>
      </w:pPr>
      <w:r>
        <w:rPr>
          <w:sz w:val="20"/>
          <w:szCs w:val="20"/>
        </w:rPr>
        <w:t xml:space="preserve">Realización de trabajos con </w:t>
      </w:r>
      <w:proofErr w:type="spellStart"/>
      <w:r>
        <w:rPr>
          <w:b/>
          <w:sz w:val="20"/>
          <w:szCs w:val="20"/>
        </w:rPr>
        <w:t>Autocad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r>
        <w:rPr>
          <w:b/>
          <w:sz w:val="20"/>
          <w:szCs w:val="20"/>
        </w:rPr>
        <w:t>SAP</w:t>
      </w:r>
    </w:p>
    <w:p w:rsidR="00D67E0E" w:rsidRPr="003C39AE" w:rsidRDefault="00D67E0E" w:rsidP="00D67E0E">
      <w:pPr>
        <w:numPr>
          <w:ilvl w:val="0"/>
          <w:numId w:val="4"/>
        </w:numPr>
      </w:pPr>
      <w:r>
        <w:rPr>
          <w:sz w:val="20"/>
          <w:szCs w:val="20"/>
        </w:rPr>
        <w:t xml:space="preserve">Manejo de </w:t>
      </w:r>
      <w:r>
        <w:rPr>
          <w:b/>
          <w:sz w:val="20"/>
          <w:szCs w:val="20"/>
        </w:rPr>
        <w:t>Cype</w:t>
      </w:r>
      <w:bookmarkStart w:id="0" w:name="_GoBack"/>
      <w:bookmarkEnd w:id="0"/>
    </w:p>
    <w:p w:rsidR="003C39AE" w:rsidRDefault="003C39AE" w:rsidP="003C39AE">
      <w:pPr>
        <w:rPr>
          <w:sz w:val="20"/>
        </w:rPr>
      </w:pPr>
    </w:p>
    <w:p w:rsidR="003C39AE" w:rsidRDefault="003C39AE" w:rsidP="003C39AE">
      <w:pPr>
        <w:rPr>
          <w:sz w:val="20"/>
        </w:rPr>
      </w:pPr>
    </w:p>
    <w:p w:rsidR="003C39AE" w:rsidRDefault="00786EAD" w:rsidP="003C39AE">
      <w:pPr>
        <w:rPr>
          <w:noProof/>
          <w:sz w:val="20"/>
        </w:rPr>
      </w:pPr>
      <w:r w:rsidRPr="00786EAD">
        <w:rPr>
          <w:noProof/>
          <w:sz w:val="20"/>
        </w:rPr>
        <w:t>Perfil personal</w:t>
      </w:r>
      <w:r>
        <w:rPr>
          <w:noProof/>
          <w:sz w:val="20"/>
        </w:rPr>
        <w:drawing>
          <wp:inline distT="0" distB="0" distL="0" distR="0" wp14:anchorId="52D54B3D" wp14:editId="5BB43B80">
            <wp:extent cx="1828800" cy="1155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6EAD" w:rsidRDefault="00786EAD" w:rsidP="003C39AE">
      <w:pPr>
        <w:rPr>
          <w:noProof/>
          <w:sz w:val="20"/>
        </w:rPr>
      </w:pPr>
    </w:p>
    <w:p w:rsidR="00786EAD" w:rsidRDefault="00786EAD" w:rsidP="003C39AE">
      <w:pPr>
        <w:rPr>
          <w:noProof/>
          <w:sz w:val="20"/>
        </w:rPr>
      </w:pPr>
    </w:p>
    <w:p w:rsidR="00786EAD" w:rsidRDefault="00786EAD" w:rsidP="003C39AE">
      <w:pPr>
        <w:rPr>
          <w:noProof/>
          <w:sz w:val="20"/>
        </w:rPr>
      </w:pPr>
      <w:r>
        <w:rPr>
          <w:noProof/>
          <w:sz w:val="20"/>
        </w:rPr>
        <w:t>Soy una persona interesada por las nuevas tecnologías y por el trabajo al aire libre, con visión espacial, memoria visual y auditiva, con gran capacidad de adaptación al medio, observación y atención.</w:t>
      </w:r>
    </w:p>
    <w:p w:rsidR="00482037" w:rsidRDefault="00482037" w:rsidP="003C39AE">
      <w:pPr>
        <w:rPr>
          <w:noProof/>
          <w:sz w:val="20"/>
        </w:rPr>
      </w:pPr>
    </w:p>
    <w:p w:rsidR="00786EAD" w:rsidRDefault="00786EAD" w:rsidP="003C39AE">
      <w:pPr>
        <w:rPr>
          <w:noProof/>
          <w:sz w:val="20"/>
        </w:rPr>
      </w:pPr>
      <w:r>
        <w:rPr>
          <w:noProof/>
          <w:sz w:val="20"/>
        </w:rPr>
        <w:t>Soy riguroso y metódico en el trabajo.</w:t>
      </w:r>
    </w:p>
    <w:p w:rsidR="00482037" w:rsidRDefault="00482037" w:rsidP="003C39AE">
      <w:pPr>
        <w:rPr>
          <w:noProof/>
          <w:sz w:val="20"/>
        </w:rPr>
      </w:pPr>
    </w:p>
    <w:p w:rsidR="00786EAD" w:rsidRDefault="00786EAD" w:rsidP="003C39AE">
      <w:pPr>
        <w:rPr>
          <w:noProof/>
          <w:sz w:val="20"/>
        </w:rPr>
      </w:pPr>
      <w:r>
        <w:rPr>
          <w:noProof/>
          <w:sz w:val="20"/>
        </w:rPr>
        <w:t>Mis hobbies son la música y el deporte.</w:t>
      </w:r>
    </w:p>
    <w:p w:rsidR="00786EAD" w:rsidRDefault="00786EAD" w:rsidP="003C39AE">
      <w:r>
        <w:rPr>
          <w:noProof/>
          <w:sz w:val="20"/>
        </w:rPr>
        <w:t xml:space="preserve">     </w:t>
      </w:r>
    </w:p>
    <w:sectPr w:rsidR="00786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doNotDisplayPageBoundaries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6E"/>
    <w:rsid w:val="0007358C"/>
    <w:rsid w:val="001A36EA"/>
    <w:rsid w:val="00255CC5"/>
    <w:rsid w:val="002A3D99"/>
    <w:rsid w:val="002B1F83"/>
    <w:rsid w:val="0034243A"/>
    <w:rsid w:val="003C39AE"/>
    <w:rsid w:val="004205B6"/>
    <w:rsid w:val="00482037"/>
    <w:rsid w:val="005A716E"/>
    <w:rsid w:val="00751AB4"/>
    <w:rsid w:val="00786EAD"/>
    <w:rsid w:val="007A55B5"/>
    <w:rsid w:val="00805946"/>
    <w:rsid w:val="00817577"/>
    <w:rsid w:val="0084247D"/>
    <w:rsid w:val="008F3626"/>
    <w:rsid w:val="00A21D19"/>
    <w:rsid w:val="00AF22A1"/>
    <w:rsid w:val="00B05B71"/>
    <w:rsid w:val="00B93C88"/>
    <w:rsid w:val="00B96C87"/>
    <w:rsid w:val="00C64B04"/>
    <w:rsid w:val="00CC2F40"/>
    <w:rsid w:val="00D67E0E"/>
    <w:rsid w:val="00DA193B"/>
    <w:rsid w:val="00DB5B99"/>
    <w:rsid w:val="00DC6A7D"/>
    <w:rsid w:val="00E2278D"/>
    <w:rsid w:val="00E341CD"/>
    <w:rsid w:val="00E82E72"/>
    <w:rsid w:val="00E873F8"/>
    <w:rsid w:val="00F13620"/>
    <w:rsid w:val="00F17F0F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Pr>
      <w:sz w:val="3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Prrafodelista">
    <w:name w:val="List Paragraph"/>
    <w:basedOn w:val="Normal"/>
    <w:uiPriority w:val="34"/>
    <w:qFormat/>
    <w:rsid w:val="00AF22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5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Pr>
      <w:sz w:val="3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Prrafodelista">
    <w:name w:val="List Paragraph"/>
    <w:basedOn w:val="Normal"/>
    <w:uiPriority w:val="34"/>
    <w:qFormat/>
    <w:rsid w:val="00AF22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5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\AppData\Local\Microsoft\Windows\Temporary%20Internet%20Files\Low\Content.IE5\5GZLGKCE\TS030005737%5b1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8A253C7-DC1D-460E-BB5B-F308223CAF6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28FD0863-3CA3-4DD7-8800-8E45495F6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40788D-CCA3-4100-8F2E-7BF51FDE7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TS030005737[1]</Template>
  <TotalTime>320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14</cp:revision>
  <cp:lastPrinted>2014-03-17T11:42:00Z</cp:lastPrinted>
  <dcterms:created xsi:type="dcterms:W3CDTF">2011-10-06T10:58:00Z</dcterms:created>
  <dcterms:modified xsi:type="dcterms:W3CDTF">2014-05-05T12:25:00Z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TC300057379990</vt:lpwstr>
  </property>
</Properties>
</file>