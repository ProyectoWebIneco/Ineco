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B6" w:rsidRDefault="00CB06B6" w:rsidP="00CB06B6"/>
    <w:p w:rsidR="00C64B04" w:rsidRDefault="00855D7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126365</wp:posOffset>
                </wp:positionV>
                <wp:extent cx="147320" cy="62230"/>
                <wp:effectExtent l="0" t="1270" r="0" b="317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" cy="6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6B6" w:rsidRDefault="00CB0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.4pt;margin-top:9.95pt;width:11.6pt;height:4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L1ggIAAA4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" stroked="f">
                <v:textbox>
                  <w:txbxContent>
                    <w:p w:rsidR="00CB06B6" w:rsidRDefault="00CB06B6"/>
                  </w:txbxContent>
                </v:textbox>
              </v:shape>
            </w:pict>
          </mc:Fallback>
        </mc:AlternateContent>
      </w:r>
      <w:r w:rsidR="00CB06B6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63558B09" wp14:editId="63C3C0DE">
            <wp:simplePos x="0" y="0"/>
            <wp:positionH relativeFrom="column">
              <wp:posOffset>-431165</wp:posOffset>
            </wp:positionH>
            <wp:positionV relativeFrom="paragraph">
              <wp:posOffset>-342265</wp:posOffset>
            </wp:positionV>
            <wp:extent cx="1170305" cy="1471930"/>
            <wp:effectExtent l="0" t="0" r="0" b="0"/>
            <wp:wrapTight wrapText="bothSides">
              <wp:wrapPolygon edited="0">
                <wp:start x="0" y="0"/>
                <wp:lineTo x="0" y="21246"/>
                <wp:lineTo x="21096" y="21246"/>
                <wp:lineTo x="21096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B04" w:rsidRDefault="00855D7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120650</wp:posOffset>
                </wp:positionV>
                <wp:extent cx="0" cy="914400"/>
                <wp:effectExtent l="13335" t="8890" r="5715" b="1016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5pt,9.5pt" to="332.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GCEQ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65405</wp:posOffset>
                </wp:positionV>
                <wp:extent cx="4686300" cy="342900"/>
                <wp:effectExtent l="6985" t="1270" r="2540" b="825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Pr="00901BF9" w:rsidRDefault="00A329A0">
                            <w:pPr>
                              <w:pStyle w:val="Ttulo2"/>
                              <w:rPr>
                                <w:b/>
                                <w:bCs/>
                              </w:rPr>
                            </w:pPr>
                            <w:r w:rsidRPr="00901BF9">
                              <w:rPr>
                                <w:b/>
                                <w:bCs/>
                              </w:rPr>
                              <w:t>Alberto Ureña Novillo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.75pt;margin-top:5.15pt;width:369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" stroked="f">
                <v:fill opacity="32896f"/>
                <v:textbox inset="0,0,0,0">
                  <w:txbxContent>
                    <w:p w:rsidR="00C64B04" w:rsidRPr="00901BF9" w:rsidRDefault="00A329A0">
                      <w:pPr>
                        <w:pStyle w:val="Ttulo2"/>
                        <w:rPr>
                          <w:b/>
                          <w:bCs/>
                        </w:rPr>
                      </w:pPr>
                      <w:r w:rsidRPr="00901BF9">
                        <w:rPr>
                          <w:b/>
                          <w:bCs/>
                        </w:rPr>
                        <w:t>Alberto Ureña Novillo</w:t>
                      </w:r>
                    </w:p>
                  </w:txbxContent>
                </v:textbox>
              </v:shape>
            </w:pict>
          </mc:Fallback>
        </mc:AlternateContent>
      </w:r>
    </w:p>
    <w:p w:rsidR="00C64B04" w:rsidRDefault="00C64B04"/>
    <w:p w:rsidR="00C64B04" w:rsidRDefault="00C64B04"/>
    <w:p w:rsidR="00C64B04" w:rsidRDefault="00855D78" w:rsidP="00CB06B6">
      <w:pPr>
        <w:tabs>
          <w:tab w:val="left" w:pos="2319"/>
          <w:tab w:val="right" w:pos="7204"/>
        </w:tabs>
        <w:rPr>
          <w:color w:val="FF0000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52705</wp:posOffset>
                </wp:positionV>
                <wp:extent cx="4457700" cy="0"/>
                <wp:effectExtent l="6985" t="9525" r="12065" b="9525"/>
                <wp:wrapNone/>
                <wp:docPr id="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4.15pt" to="353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WY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"/>
            </w:pict>
          </mc:Fallback>
        </mc:AlternateContent>
      </w:r>
    </w:p>
    <w:p w:rsidR="00C64B04" w:rsidRDefault="00C64B04">
      <w:pPr>
        <w:jc w:val="right"/>
        <w:rPr>
          <w:color w:val="FF0000"/>
        </w:rPr>
      </w:pPr>
    </w:p>
    <w:p w:rsidR="00C64B04" w:rsidRDefault="00C64B04">
      <w:pPr>
        <w:jc w:val="right"/>
        <w:rPr>
          <w:color w:val="FF0000"/>
        </w:rPr>
      </w:pPr>
    </w:p>
    <w:p w:rsidR="00C64B04" w:rsidRDefault="00C64B04">
      <w:pPr>
        <w:jc w:val="right"/>
        <w:rPr>
          <w:color w:val="FF0000"/>
        </w:rPr>
      </w:pPr>
    </w:p>
    <w:tbl>
      <w:tblPr>
        <w:tblpPr w:leftFromText="141" w:rightFromText="141" w:vertAnchor="text" w:horzAnchor="page" w:tblpX="2532" w:tblpY="-46"/>
        <w:tblW w:w="824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5"/>
      </w:tblGrid>
      <w:tr w:rsidR="00C64B04">
        <w:trPr>
          <w:trHeight w:val="566"/>
        </w:trPr>
        <w:tc>
          <w:tcPr>
            <w:tcW w:w="8245" w:type="dxa"/>
          </w:tcPr>
          <w:p w:rsidR="00C64B04" w:rsidRDefault="00A329A0">
            <w:r>
              <w:t xml:space="preserve">Dirección: Calle Caño Viejo, 19 </w:t>
            </w:r>
            <w:proofErr w:type="spellStart"/>
            <w:r>
              <w:t>Borox</w:t>
            </w:r>
            <w:proofErr w:type="spellEnd"/>
            <w:r>
              <w:t xml:space="preserve"> 45222 </w:t>
            </w:r>
            <w:r w:rsidR="00855D78">
              <w:t>(</w:t>
            </w:r>
            <w:r>
              <w:t>Toledo</w:t>
            </w:r>
            <w:r w:rsidR="00855D78">
              <w:t>)</w:t>
            </w:r>
          </w:p>
          <w:p w:rsidR="00A329A0" w:rsidRDefault="00A329A0">
            <w:r>
              <w:t xml:space="preserve">Teléfono Fijo: 925548122 </w:t>
            </w:r>
          </w:p>
          <w:p w:rsidR="00C64B04" w:rsidRDefault="00A329A0">
            <w:r>
              <w:t>Teléfono Móvil: 692809166</w:t>
            </w:r>
          </w:p>
          <w:p w:rsidR="00C64B04" w:rsidRDefault="00A329A0">
            <w:r>
              <w:t>Email: aunovillo@gmail.com</w:t>
            </w:r>
          </w:p>
          <w:p w:rsidR="00C64B04" w:rsidRDefault="00A329A0">
            <w:r>
              <w:t>Fecha de Nacimiento: 26/01/1992</w:t>
            </w:r>
          </w:p>
          <w:p w:rsidR="00C64B04" w:rsidRDefault="00C64B04"/>
          <w:p w:rsidR="00C64B04" w:rsidRDefault="00C64B04"/>
        </w:tc>
      </w:tr>
    </w:tbl>
    <w:p w:rsidR="00C64B04" w:rsidRDefault="00C64B04">
      <w:pPr>
        <w:jc w:val="right"/>
        <w:rPr>
          <w:color w:val="FF0000"/>
        </w:rPr>
      </w:pPr>
    </w:p>
    <w:p w:rsidR="00C64B04" w:rsidRDefault="00C64B04">
      <w:pPr>
        <w:rPr>
          <w:color w:val="000000"/>
        </w:rPr>
      </w:pPr>
    </w:p>
    <w:p w:rsidR="00C64B04" w:rsidRDefault="00C64B04">
      <w:pPr>
        <w:rPr>
          <w:color w:val="FF0000"/>
        </w:rPr>
      </w:pPr>
    </w:p>
    <w:p w:rsidR="00C64B04" w:rsidRDefault="00C64B04">
      <w:pPr>
        <w:jc w:val="right"/>
        <w:rPr>
          <w:color w:val="FF0000"/>
        </w:rPr>
      </w:pPr>
    </w:p>
    <w:p w:rsidR="00C64B04" w:rsidRDefault="00C64B04" w:rsidP="00CB06B6">
      <w:pPr>
        <w:rPr>
          <w:color w:val="FF0000"/>
        </w:rPr>
      </w:pPr>
    </w:p>
    <w:p w:rsidR="00C64B04" w:rsidRDefault="00C64B04" w:rsidP="00CB06B6">
      <w:pPr>
        <w:rPr>
          <w:color w:val="FF0000"/>
        </w:rPr>
      </w:pPr>
    </w:p>
    <w:p w:rsidR="00C64B04" w:rsidRDefault="00C64B04"/>
    <w:p w:rsidR="00C64B04" w:rsidRPr="0064345E" w:rsidRDefault="00855D78">
      <w:pPr>
        <w:rPr>
          <w:sz w:val="28"/>
          <w:szCs w:val="28"/>
        </w:rPr>
      </w:pPr>
      <w:r w:rsidRPr="0064345E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0659E56" wp14:editId="757802A2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1828800" cy="114300"/>
                <wp:effectExtent l="0" t="2540" r="2540" b="0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.2pt;margin-top:5.45pt;width:2in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" stroked="f" strokecolor="#9cf">
                <v:fill color2="#9cf" angle="90" focus="100%" type="gradient"/>
              </v:rect>
            </w:pict>
          </mc:Fallback>
        </mc:AlternateContent>
      </w:r>
      <w:r w:rsidR="00C64B04" w:rsidRPr="0064345E">
        <w:rPr>
          <w:sz w:val="28"/>
          <w:szCs w:val="28"/>
        </w:rPr>
        <w:t>Formación académica</w:t>
      </w:r>
      <w:r w:rsidR="00C64B04" w:rsidRPr="0064345E">
        <w:rPr>
          <w:noProof/>
          <w:sz w:val="28"/>
          <w:szCs w:val="28"/>
        </w:rPr>
        <w:t xml:space="preserve"> </w:t>
      </w:r>
    </w:p>
    <w:p w:rsidR="00C64B04" w:rsidRDefault="00C64B04"/>
    <w:p w:rsidR="00C64B04" w:rsidRPr="0064345E" w:rsidRDefault="00A329A0">
      <w:pPr>
        <w:numPr>
          <w:ilvl w:val="0"/>
          <w:numId w:val="4"/>
        </w:numPr>
      </w:pPr>
      <w:r w:rsidRPr="0064345E">
        <w:t>Septiembre 2009-Junio 2013</w:t>
      </w:r>
    </w:p>
    <w:p w:rsidR="00A329A0" w:rsidRPr="0064345E" w:rsidRDefault="00A329A0" w:rsidP="00A329A0">
      <w:pPr>
        <w:numPr>
          <w:ilvl w:val="1"/>
          <w:numId w:val="4"/>
        </w:numPr>
      </w:pPr>
      <w:r w:rsidRPr="0064345E">
        <w:t>Ingeniero Técnico Aeronáutico en la especialidad de Aeropuertos</w:t>
      </w:r>
    </w:p>
    <w:p w:rsidR="00A329A0" w:rsidRPr="0064345E" w:rsidRDefault="00A329A0" w:rsidP="00A329A0">
      <w:pPr>
        <w:numPr>
          <w:ilvl w:val="1"/>
          <w:numId w:val="4"/>
        </w:numPr>
      </w:pPr>
      <w:r w:rsidRPr="0064345E">
        <w:t>Escuela Universitaria de Ingeniería Técnica Aeronáutica (Universidad Politécnica de Madrid)</w:t>
      </w:r>
    </w:p>
    <w:p w:rsidR="00A329A0" w:rsidRDefault="00A329A0" w:rsidP="00A329A0">
      <w:pPr>
        <w:numPr>
          <w:ilvl w:val="1"/>
          <w:numId w:val="4"/>
        </w:numPr>
      </w:pPr>
      <w:r w:rsidRPr="0064345E">
        <w:t>Diseño de edificios, cálculo estructural, conocimientos en topografía y meteorología, conocimientos en aeronaves y aerodinámica, conocimientos en legislación aérea, análisis aeroportuario, diseño de pistas, realización de proyectos, control de presupuesto, conocimientos en economía</w:t>
      </w:r>
      <w:r w:rsidR="008369C3">
        <w:t>, conocimientos en sistemas e instalaciones eléctricos</w:t>
      </w:r>
      <w:r w:rsidR="00CB06B6" w:rsidRPr="0064345E">
        <w:t>.</w:t>
      </w:r>
    </w:p>
    <w:p w:rsidR="004D6E75" w:rsidRPr="0064345E" w:rsidRDefault="004D6E75" w:rsidP="00A329A0">
      <w:pPr>
        <w:numPr>
          <w:ilvl w:val="1"/>
          <w:numId w:val="4"/>
        </w:numPr>
      </w:pPr>
      <w:r>
        <w:t>Calificación media obtenida: 7,46</w:t>
      </w:r>
    </w:p>
    <w:p w:rsidR="00A329A0" w:rsidRPr="0064345E" w:rsidRDefault="00A329A0" w:rsidP="00A329A0">
      <w:pPr>
        <w:numPr>
          <w:ilvl w:val="0"/>
          <w:numId w:val="4"/>
        </w:numPr>
      </w:pPr>
      <w:r w:rsidRPr="0064345E">
        <w:t>Junio 2013</w:t>
      </w:r>
    </w:p>
    <w:p w:rsidR="00A329A0" w:rsidRPr="0064345E" w:rsidRDefault="00A329A0" w:rsidP="00A329A0">
      <w:pPr>
        <w:numPr>
          <w:ilvl w:val="1"/>
          <w:numId w:val="4"/>
        </w:numPr>
      </w:pPr>
      <w:r w:rsidRPr="0064345E">
        <w:t>Proyecto Fin de Carrera (Ingeniería Técnica Aeronáutica en la especialidad de Aeropuertos)</w:t>
      </w:r>
    </w:p>
    <w:p w:rsidR="00C64B04" w:rsidRPr="0064345E" w:rsidRDefault="00A329A0" w:rsidP="00A329A0">
      <w:pPr>
        <w:numPr>
          <w:ilvl w:val="1"/>
          <w:numId w:val="4"/>
        </w:numPr>
      </w:pPr>
      <w:r w:rsidRPr="0064345E">
        <w:t>Escuela Universitaria de Ingeniería Técnica Aeronáutica (Universidad Politécnica de Madrid)</w:t>
      </w:r>
    </w:p>
    <w:p w:rsidR="00A329A0" w:rsidRPr="0064345E" w:rsidRDefault="00A329A0" w:rsidP="00A329A0">
      <w:pPr>
        <w:numPr>
          <w:ilvl w:val="1"/>
          <w:numId w:val="4"/>
        </w:numPr>
      </w:pPr>
      <w:r w:rsidRPr="0064345E">
        <w:t>Título: “Optimización de capacidad del aeropuerto de Lleida mediante simulación”</w:t>
      </w:r>
    </w:p>
    <w:p w:rsidR="00A329A0" w:rsidRPr="0064345E" w:rsidRDefault="00CB06B6" w:rsidP="00A329A0">
      <w:pPr>
        <w:numPr>
          <w:ilvl w:val="1"/>
          <w:numId w:val="4"/>
        </w:numPr>
      </w:pPr>
      <w:r w:rsidRPr="0064345E">
        <w:t>Analizar el tráfico del aeropuerto de Lleida y calcular sus capacidades prácticas y de saturación mediante el uso de la herramienta SIMMOD. Proponer unas posibles mejoras, calcular la mejora en capacidad y elegir una de ellas en base al coste y mejora de la capacidad.</w:t>
      </w:r>
    </w:p>
    <w:p w:rsidR="00CB06B6" w:rsidRPr="0064345E" w:rsidRDefault="00CB06B6" w:rsidP="00A329A0">
      <w:pPr>
        <w:numPr>
          <w:ilvl w:val="1"/>
          <w:numId w:val="4"/>
        </w:numPr>
      </w:pPr>
      <w:r w:rsidRPr="0064345E">
        <w:t>Calificación obtenida: 9</w:t>
      </w:r>
    </w:p>
    <w:p w:rsidR="00CB06B6" w:rsidRPr="0064345E" w:rsidRDefault="00CB06B6" w:rsidP="00CB06B6">
      <w:pPr>
        <w:numPr>
          <w:ilvl w:val="0"/>
          <w:numId w:val="4"/>
        </w:numPr>
      </w:pPr>
      <w:r w:rsidRPr="0064345E">
        <w:t>Septiembre 2009</w:t>
      </w:r>
    </w:p>
    <w:p w:rsidR="00CB06B6" w:rsidRPr="0064345E" w:rsidRDefault="00CB06B6" w:rsidP="00CB06B6">
      <w:pPr>
        <w:numPr>
          <w:ilvl w:val="1"/>
          <w:numId w:val="4"/>
        </w:numPr>
      </w:pPr>
      <w:r w:rsidRPr="0064345E">
        <w:t>Seminario en Metodología para un aprendizaje eficaz de los alumnos en la Universidad</w:t>
      </w:r>
    </w:p>
    <w:p w:rsidR="00CB06B6" w:rsidRPr="0064345E" w:rsidRDefault="00CB06B6" w:rsidP="00CB06B6">
      <w:pPr>
        <w:numPr>
          <w:ilvl w:val="1"/>
          <w:numId w:val="4"/>
        </w:numPr>
      </w:pPr>
      <w:r w:rsidRPr="0064345E">
        <w:t>Instituto de Ciencias de Educación de la Universidad Politécnica de Madrid</w:t>
      </w:r>
    </w:p>
    <w:p w:rsidR="00CB06B6" w:rsidRPr="0064345E" w:rsidRDefault="0064345E" w:rsidP="00CB06B6">
      <w:pPr>
        <w:numPr>
          <w:ilvl w:val="1"/>
          <w:numId w:val="4"/>
        </w:numPr>
      </w:pPr>
      <w:r w:rsidRPr="0064345E">
        <w:t>Técnicas para un mejor</w:t>
      </w:r>
      <w:r w:rsidR="00CB06B6" w:rsidRPr="0064345E">
        <w:t xml:space="preserve"> aprendizaje</w:t>
      </w:r>
    </w:p>
    <w:p w:rsidR="00CB06B6" w:rsidRPr="00A329A0" w:rsidRDefault="00CB06B6" w:rsidP="00CB06B6">
      <w:pPr>
        <w:rPr>
          <w:sz w:val="20"/>
        </w:rPr>
      </w:pPr>
    </w:p>
    <w:p w:rsidR="004D6E75" w:rsidRDefault="004D6E75">
      <w:pPr>
        <w:rPr>
          <w:sz w:val="28"/>
          <w:szCs w:val="28"/>
        </w:rPr>
      </w:pPr>
    </w:p>
    <w:p w:rsidR="004D6E75" w:rsidRDefault="004D6E75">
      <w:pPr>
        <w:rPr>
          <w:sz w:val="28"/>
          <w:szCs w:val="28"/>
        </w:rPr>
      </w:pPr>
    </w:p>
    <w:p w:rsidR="004D6E75" w:rsidRDefault="004D6E75">
      <w:pPr>
        <w:rPr>
          <w:sz w:val="28"/>
          <w:szCs w:val="28"/>
        </w:rPr>
      </w:pPr>
    </w:p>
    <w:p w:rsidR="00C64B04" w:rsidRPr="0064345E" w:rsidRDefault="00855D78">
      <w:pPr>
        <w:rPr>
          <w:sz w:val="28"/>
          <w:szCs w:val="28"/>
        </w:rPr>
      </w:pPr>
      <w:r w:rsidRPr="0064345E">
        <w:rPr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4702E7B" wp14:editId="4EB3F24F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828800" cy="114300"/>
                <wp:effectExtent l="0" t="3175" r="0" b="0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0;margin-top:7pt;width:2in;height:9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" stroked="f" strokecolor="#9cf">
                <v:fill color2="#9cf" angle="90" focus="100%" type="gradient"/>
              </v:rect>
            </w:pict>
          </mc:Fallback>
        </mc:AlternateContent>
      </w:r>
      <w:r w:rsidR="00C64B04" w:rsidRPr="0064345E">
        <w:rPr>
          <w:sz w:val="28"/>
          <w:szCs w:val="28"/>
        </w:rPr>
        <w:t>Idiomas</w:t>
      </w:r>
    </w:p>
    <w:p w:rsidR="00C64B04" w:rsidRDefault="00C64B04"/>
    <w:p w:rsidR="00CB06B6" w:rsidRPr="0064345E" w:rsidRDefault="00CB06B6">
      <w:pPr>
        <w:numPr>
          <w:ilvl w:val="0"/>
          <w:numId w:val="4"/>
        </w:numPr>
      </w:pPr>
      <w:r w:rsidRPr="0064345E">
        <w:t>Español</w:t>
      </w:r>
    </w:p>
    <w:p w:rsidR="00CB06B6" w:rsidRPr="0064345E" w:rsidRDefault="00CB06B6" w:rsidP="00CB06B6">
      <w:pPr>
        <w:numPr>
          <w:ilvl w:val="1"/>
          <w:numId w:val="4"/>
        </w:numPr>
      </w:pPr>
      <w:r w:rsidRPr="0064345E">
        <w:t>Lengua materna</w:t>
      </w:r>
    </w:p>
    <w:p w:rsidR="00C64B04" w:rsidRPr="0064345E" w:rsidRDefault="00A329A0">
      <w:pPr>
        <w:numPr>
          <w:ilvl w:val="0"/>
          <w:numId w:val="4"/>
        </w:numPr>
      </w:pPr>
      <w:r w:rsidRPr="0064345E">
        <w:t>Inglés</w:t>
      </w:r>
    </w:p>
    <w:p w:rsidR="00A329A0" w:rsidRPr="0054321F" w:rsidRDefault="0054321F" w:rsidP="00A329A0">
      <w:pPr>
        <w:numPr>
          <w:ilvl w:val="1"/>
          <w:numId w:val="4"/>
        </w:numPr>
        <w:rPr>
          <w:lang w:val="en-US"/>
        </w:rPr>
      </w:pPr>
      <w:r w:rsidRPr="0054321F">
        <w:rPr>
          <w:lang w:val="en-US"/>
        </w:rPr>
        <w:t>First Certificate of English: Calificación Obtenida 70/100</w:t>
      </w:r>
      <w:bookmarkStart w:id="0" w:name="_GoBack"/>
      <w:bookmarkEnd w:id="0"/>
    </w:p>
    <w:p w:rsidR="006C2F4D" w:rsidRDefault="006C2F4D" w:rsidP="006C2F4D">
      <w:pPr>
        <w:numPr>
          <w:ilvl w:val="0"/>
          <w:numId w:val="4"/>
        </w:numPr>
      </w:pPr>
      <w:r>
        <w:t>Alemán</w:t>
      </w:r>
    </w:p>
    <w:p w:rsidR="006C2F4D" w:rsidRDefault="006C2F4D" w:rsidP="006C2F4D">
      <w:pPr>
        <w:numPr>
          <w:ilvl w:val="1"/>
          <w:numId w:val="4"/>
        </w:numPr>
      </w:pPr>
      <w:r>
        <w:t>Lectura: Nivel Básico</w:t>
      </w:r>
    </w:p>
    <w:p w:rsidR="006C2F4D" w:rsidRDefault="006C2F4D" w:rsidP="006C2F4D">
      <w:pPr>
        <w:numPr>
          <w:ilvl w:val="1"/>
          <w:numId w:val="4"/>
        </w:numPr>
      </w:pPr>
      <w:r>
        <w:t>Escritura: Nivel Básico</w:t>
      </w:r>
    </w:p>
    <w:p w:rsidR="006C2F4D" w:rsidRPr="0064345E" w:rsidRDefault="006C2F4D" w:rsidP="006C2F4D">
      <w:pPr>
        <w:numPr>
          <w:ilvl w:val="1"/>
          <w:numId w:val="4"/>
        </w:numPr>
      </w:pPr>
      <w:r>
        <w:t>Expresión Oral: Nivel Básico</w:t>
      </w:r>
    </w:p>
    <w:p w:rsidR="00C64B04" w:rsidRDefault="00C64B04" w:rsidP="00327354">
      <w:pPr>
        <w:jc w:val="right"/>
      </w:pPr>
    </w:p>
    <w:p w:rsidR="00C64B04" w:rsidRPr="0064345E" w:rsidRDefault="00855D78">
      <w:pPr>
        <w:rPr>
          <w:sz w:val="28"/>
          <w:szCs w:val="28"/>
        </w:rPr>
      </w:pPr>
      <w:r w:rsidRPr="0064345E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DE473A8" wp14:editId="7035ED7D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4445" t="2540" r="0" b="0"/>
                <wp:wrapNone/>
                <wp:docPr id="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1.1pt;margin-top:4.7pt;width:2in;height:9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="00C64B04" w:rsidRPr="0064345E">
        <w:rPr>
          <w:sz w:val="28"/>
          <w:szCs w:val="28"/>
        </w:rPr>
        <w:t>Informática</w:t>
      </w:r>
    </w:p>
    <w:p w:rsidR="00C64B04" w:rsidRDefault="00C64B04"/>
    <w:p w:rsidR="00C64B04" w:rsidRPr="0064345E" w:rsidRDefault="00A329A0">
      <w:pPr>
        <w:numPr>
          <w:ilvl w:val="0"/>
          <w:numId w:val="4"/>
        </w:numPr>
      </w:pPr>
      <w:r w:rsidRPr="0064345E">
        <w:t>Conocimientos de Ofimática</w:t>
      </w:r>
    </w:p>
    <w:p w:rsidR="00A329A0" w:rsidRPr="0064345E" w:rsidRDefault="00A329A0">
      <w:pPr>
        <w:numPr>
          <w:ilvl w:val="0"/>
          <w:numId w:val="4"/>
        </w:numPr>
      </w:pPr>
      <w:r w:rsidRPr="0064345E">
        <w:t>Conocimientos de lenguaje de programación</w:t>
      </w:r>
    </w:p>
    <w:p w:rsidR="00A329A0" w:rsidRPr="0064345E" w:rsidRDefault="00A329A0" w:rsidP="00A329A0">
      <w:pPr>
        <w:numPr>
          <w:ilvl w:val="1"/>
          <w:numId w:val="4"/>
        </w:numPr>
      </w:pPr>
      <w:r w:rsidRPr="0064345E">
        <w:t>HTML</w:t>
      </w:r>
    </w:p>
    <w:p w:rsidR="00A329A0" w:rsidRPr="0064345E" w:rsidRDefault="00A329A0" w:rsidP="00A329A0">
      <w:pPr>
        <w:numPr>
          <w:ilvl w:val="1"/>
          <w:numId w:val="4"/>
        </w:numPr>
      </w:pPr>
      <w:r w:rsidRPr="0064345E">
        <w:t>PHP</w:t>
      </w:r>
    </w:p>
    <w:p w:rsidR="00A329A0" w:rsidRPr="0064345E" w:rsidRDefault="00A329A0" w:rsidP="00A329A0">
      <w:pPr>
        <w:numPr>
          <w:ilvl w:val="1"/>
          <w:numId w:val="4"/>
        </w:numPr>
      </w:pPr>
      <w:r w:rsidRPr="0064345E">
        <w:t>JavaScript</w:t>
      </w:r>
    </w:p>
    <w:p w:rsidR="00A329A0" w:rsidRPr="0064345E" w:rsidRDefault="00A329A0" w:rsidP="00A329A0">
      <w:pPr>
        <w:numPr>
          <w:ilvl w:val="1"/>
          <w:numId w:val="4"/>
        </w:numPr>
      </w:pPr>
      <w:r w:rsidRPr="0064345E">
        <w:t>BASIC</w:t>
      </w:r>
    </w:p>
    <w:p w:rsidR="00A329A0" w:rsidRDefault="00A329A0" w:rsidP="00A329A0">
      <w:pPr>
        <w:numPr>
          <w:ilvl w:val="1"/>
          <w:numId w:val="4"/>
        </w:numPr>
      </w:pPr>
      <w:proofErr w:type="spellStart"/>
      <w:r w:rsidRPr="0064345E">
        <w:t>Python</w:t>
      </w:r>
      <w:proofErr w:type="spellEnd"/>
    </w:p>
    <w:p w:rsidR="00710CB0" w:rsidRPr="0064345E" w:rsidRDefault="00710CB0" w:rsidP="00A329A0">
      <w:pPr>
        <w:numPr>
          <w:ilvl w:val="1"/>
          <w:numId w:val="4"/>
        </w:numPr>
      </w:pPr>
      <w:r>
        <w:t>JAVA</w:t>
      </w:r>
    </w:p>
    <w:p w:rsidR="00A329A0" w:rsidRPr="0064345E" w:rsidRDefault="00A329A0" w:rsidP="00A329A0">
      <w:pPr>
        <w:numPr>
          <w:ilvl w:val="0"/>
          <w:numId w:val="4"/>
        </w:numPr>
      </w:pPr>
      <w:r w:rsidRPr="0064345E">
        <w:t xml:space="preserve">Manejo de </w:t>
      </w:r>
      <w:proofErr w:type="spellStart"/>
      <w:r w:rsidRPr="0064345E">
        <w:t>Autocad</w:t>
      </w:r>
      <w:proofErr w:type="spellEnd"/>
    </w:p>
    <w:p w:rsidR="00CB06B6" w:rsidRPr="0064345E" w:rsidRDefault="00CB06B6" w:rsidP="00CB06B6"/>
    <w:p w:rsidR="00CB06B6" w:rsidRPr="0064345E" w:rsidRDefault="00855D78" w:rsidP="00CB06B6">
      <w:pPr>
        <w:rPr>
          <w:sz w:val="28"/>
          <w:szCs w:val="28"/>
        </w:rPr>
      </w:pPr>
      <w:r w:rsidRPr="006434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001DA70" wp14:editId="1225F0C7">
                <wp:simplePos x="0" y="0"/>
                <wp:positionH relativeFrom="column">
                  <wp:posOffset>12065</wp:posOffset>
                </wp:positionH>
                <wp:positionV relativeFrom="paragraph">
                  <wp:posOffset>31115</wp:posOffset>
                </wp:positionV>
                <wp:extent cx="1828800" cy="114300"/>
                <wp:effectExtent l="0" t="635" r="3175" b="0"/>
                <wp:wrapNone/>
                <wp:docPr id="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.95pt;margin-top:2.45pt;width:2in;height:9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" stroked="f" strokecolor="#9cf">
                <v:fill color2="#9cf" angle="90" focus="100%" type="gradient"/>
              </v:rect>
            </w:pict>
          </mc:Fallback>
        </mc:AlternateContent>
      </w:r>
      <w:r w:rsidR="00CB06B6" w:rsidRPr="0064345E">
        <w:rPr>
          <w:sz w:val="28"/>
          <w:szCs w:val="28"/>
        </w:rPr>
        <w:t>Otros Datos</w:t>
      </w:r>
    </w:p>
    <w:p w:rsidR="00CB06B6" w:rsidRDefault="00CB06B6" w:rsidP="00CB06B6"/>
    <w:p w:rsidR="00CB06B6" w:rsidRPr="0064345E" w:rsidRDefault="00CB06B6" w:rsidP="00CB06B6">
      <w:pPr>
        <w:pStyle w:val="Prrafodelista"/>
        <w:numPr>
          <w:ilvl w:val="0"/>
          <w:numId w:val="6"/>
        </w:numPr>
      </w:pPr>
      <w:r w:rsidRPr="0064345E">
        <w:t>Permiso de Conducción</w:t>
      </w:r>
    </w:p>
    <w:p w:rsidR="00CB06B6" w:rsidRPr="0064345E" w:rsidRDefault="00CB06B6" w:rsidP="00CB06B6">
      <w:pPr>
        <w:pStyle w:val="Prrafodelista"/>
        <w:numPr>
          <w:ilvl w:val="1"/>
          <w:numId w:val="6"/>
        </w:numPr>
      </w:pPr>
      <w:r w:rsidRPr="0064345E">
        <w:t>B</w:t>
      </w:r>
    </w:p>
    <w:p w:rsidR="00CB06B6" w:rsidRPr="0064345E" w:rsidRDefault="00CB06B6" w:rsidP="00CB06B6"/>
    <w:sectPr w:rsidR="00CB06B6" w:rsidRPr="0064345E" w:rsidSect="0067678C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932" w:rsidRDefault="006D4932" w:rsidP="00E62BCA">
      <w:r>
        <w:separator/>
      </w:r>
    </w:p>
  </w:endnote>
  <w:endnote w:type="continuationSeparator" w:id="0">
    <w:p w:rsidR="006D4932" w:rsidRDefault="006D4932" w:rsidP="00E6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354" w:rsidRPr="00327354" w:rsidRDefault="00327354">
    <w:pPr>
      <w:pStyle w:val="Piedepgina"/>
      <w:jc w:val="right"/>
      <w:rPr>
        <w:sz w:val="16"/>
        <w:szCs w:val="16"/>
      </w:rPr>
    </w:pPr>
    <w:r w:rsidRPr="00327354">
      <w:rPr>
        <w:sz w:val="16"/>
        <w:szCs w:val="16"/>
      </w:rPr>
      <w:t xml:space="preserve">Currículum Vitae de Alberto Ureña Novillo página </w:t>
    </w:r>
    <w:sdt>
      <w:sdtPr>
        <w:rPr>
          <w:sz w:val="16"/>
          <w:szCs w:val="16"/>
        </w:rPr>
        <w:id w:val="-938220725"/>
        <w:docPartObj>
          <w:docPartGallery w:val="Page Numbers (Bottom of Page)"/>
          <w:docPartUnique/>
        </w:docPartObj>
      </w:sdtPr>
      <w:sdtEndPr/>
      <w:sdtContent>
        <w:r w:rsidRPr="00327354">
          <w:rPr>
            <w:sz w:val="16"/>
            <w:szCs w:val="16"/>
          </w:rPr>
          <w:fldChar w:fldCharType="begin"/>
        </w:r>
        <w:r w:rsidRPr="00327354">
          <w:rPr>
            <w:sz w:val="16"/>
            <w:szCs w:val="16"/>
          </w:rPr>
          <w:instrText>PAGE   \* MERGEFORMAT</w:instrText>
        </w:r>
        <w:r w:rsidRPr="00327354">
          <w:rPr>
            <w:sz w:val="16"/>
            <w:szCs w:val="16"/>
          </w:rPr>
          <w:fldChar w:fldCharType="separate"/>
        </w:r>
        <w:r w:rsidR="0054321F">
          <w:rPr>
            <w:noProof/>
            <w:sz w:val="16"/>
            <w:szCs w:val="16"/>
          </w:rPr>
          <w:t>2</w:t>
        </w:r>
        <w:r w:rsidRPr="00327354">
          <w:rPr>
            <w:sz w:val="16"/>
            <w:szCs w:val="16"/>
          </w:rPr>
          <w:fldChar w:fldCharType="end"/>
        </w:r>
      </w:sdtContent>
    </w:sdt>
  </w:p>
  <w:p w:rsidR="00327354" w:rsidRDefault="003273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0915613"/>
      <w:docPartObj>
        <w:docPartGallery w:val="Page Numbers (Bottom of Page)"/>
        <w:docPartUnique/>
      </w:docPartObj>
    </w:sdtPr>
    <w:sdtEndPr/>
    <w:sdtContent>
      <w:p w:rsidR="0067678C" w:rsidRPr="0067678C" w:rsidRDefault="0067678C" w:rsidP="0067678C">
        <w:pPr>
          <w:pStyle w:val="Piedepgina"/>
          <w:jc w:val="right"/>
          <w:rPr>
            <w:sz w:val="16"/>
            <w:szCs w:val="16"/>
          </w:rPr>
        </w:pPr>
        <w:r w:rsidRPr="00327354">
          <w:rPr>
            <w:sz w:val="16"/>
            <w:szCs w:val="16"/>
          </w:rPr>
          <w:t xml:space="preserve">Currículum Vitae de Alberto Ureña Novillo página </w:t>
        </w:r>
        <w:sdt>
          <w:sdtPr>
            <w:rPr>
              <w:sz w:val="16"/>
              <w:szCs w:val="16"/>
            </w:rPr>
            <w:id w:val="-1404140372"/>
            <w:docPartObj>
              <w:docPartGallery w:val="Page Numbers (Bottom of Page)"/>
              <w:docPartUnique/>
            </w:docPartObj>
          </w:sdtPr>
          <w:sdtEndPr/>
          <w:sdtContent>
            <w:r w:rsidRPr="00327354">
              <w:rPr>
                <w:sz w:val="16"/>
                <w:szCs w:val="16"/>
              </w:rPr>
              <w:fldChar w:fldCharType="begin"/>
            </w:r>
            <w:r w:rsidRPr="00327354">
              <w:rPr>
                <w:sz w:val="16"/>
                <w:szCs w:val="16"/>
              </w:rPr>
              <w:instrText>PAGE   \* MERGEFORMAT</w:instrText>
            </w:r>
            <w:r w:rsidRPr="00327354">
              <w:rPr>
                <w:sz w:val="16"/>
                <w:szCs w:val="16"/>
              </w:rPr>
              <w:fldChar w:fldCharType="separate"/>
            </w:r>
            <w:r w:rsidR="0054321F">
              <w:rPr>
                <w:noProof/>
                <w:sz w:val="16"/>
                <w:szCs w:val="16"/>
              </w:rPr>
              <w:t>1</w:t>
            </w:r>
            <w:r w:rsidRPr="00327354">
              <w:rPr>
                <w:sz w:val="16"/>
                <w:szCs w:val="16"/>
              </w:rPr>
              <w:fldChar w:fldCharType="end"/>
            </w:r>
          </w:sdtContent>
        </w:sdt>
      </w:p>
    </w:sdtContent>
  </w:sdt>
  <w:p w:rsidR="0067678C" w:rsidRDefault="006767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932" w:rsidRDefault="006D4932" w:rsidP="00E62BCA">
      <w:r>
        <w:separator/>
      </w:r>
    </w:p>
  </w:footnote>
  <w:footnote w:type="continuationSeparator" w:id="0">
    <w:p w:rsidR="006D4932" w:rsidRDefault="006D4932" w:rsidP="00E62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BCA" w:rsidRDefault="00E62BCA" w:rsidP="00E62BCA">
    <w:pPr>
      <w:pStyle w:val="Encabezado"/>
      <w:tabs>
        <w:tab w:val="clear" w:pos="4252"/>
        <w:tab w:val="clear" w:pos="8504"/>
        <w:tab w:val="left" w:pos="2627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6106A6C"/>
    <w:multiLevelType w:val="hybridMultilevel"/>
    <w:tmpl w:val="1FC2D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77534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A0"/>
    <w:rsid w:val="0007358C"/>
    <w:rsid w:val="0009539F"/>
    <w:rsid w:val="001A36EA"/>
    <w:rsid w:val="00327354"/>
    <w:rsid w:val="004D6E75"/>
    <w:rsid w:val="00510EC6"/>
    <w:rsid w:val="0054321F"/>
    <w:rsid w:val="0064345E"/>
    <w:rsid w:val="0067678C"/>
    <w:rsid w:val="006C2F4D"/>
    <w:rsid w:val="006D4932"/>
    <w:rsid w:val="00710CB0"/>
    <w:rsid w:val="008369C3"/>
    <w:rsid w:val="00855D78"/>
    <w:rsid w:val="00901BF9"/>
    <w:rsid w:val="00A329A0"/>
    <w:rsid w:val="00A813E6"/>
    <w:rsid w:val="00B83B91"/>
    <w:rsid w:val="00C64B04"/>
    <w:rsid w:val="00C67806"/>
    <w:rsid w:val="00CB06B6"/>
    <w:rsid w:val="00E6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Pr>
      <w:sz w:val="3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Prrafodelista">
    <w:name w:val="List Paragraph"/>
    <w:basedOn w:val="Normal"/>
    <w:uiPriority w:val="34"/>
    <w:qFormat/>
    <w:rsid w:val="00CB06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06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6B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62B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2BC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62B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BC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Pr>
      <w:sz w:val="3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Prrafodelista">
    <w:name w:val="List Paragraph"/>
    <w:basedOn w:val="Normal"/>
    <w:uiPriority w:val="34"/>
    <w:qFormat/>
    <w:rsid w:val="00CB06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06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6B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62B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2BC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62B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B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o\AppData\Roaming\Microsoft\Plantillas\C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540788D-CCA3-4100-8F2E-7BF51FDE7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42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[Escriba aquí la dirección]</vt:lpstr>
    </vt:vector>
  </TitlesOfParts>
  <Company>Hewlett-Packard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[Escriba aquí la dirección]</dc:title>
  <dc:creator>Alberto</dc:creator>
  <cp:lastModifiedBy>Alberto</cp:lastModifiedBy>
  <cp:revision>11</cp:revision>
  <dcterms:created xsi:type="dcterms:W3CDTF">2013-07-08T07:31:00Z</dcterms:created>
  <dcterms:modified xsi:type="dcterms:W3CDTF">2014-07-25T13:26:00Z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TC300057379990</vt:lpwstr>
  </property>
</Properties>
</file>