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9F" w:rsidRDefault="007F2A9F" w:rsidP="00595AE5">
      <w:pPr>
        <w:spacing w:after="120" w:line="240" w:lineRule="atLeast"/>
        <w:ind w:left="2124"/>
        <w:contextualSpacing/>
        <w:rPr>
          <w:rFonts w:ascii="Arial" w:hAnsi="Arial" w:cs="Arial"/>
          <w:b/>
          <w:sz w:val="20"/>
          <w:szCs w:val="20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s1026" type="#_x0000_t75" style="position:absolute;left:0;text-align:left;margin-left:376.95pt;margin-top:-22.65pt;width:71.1pt;height:88.5pt;z-index:251658240;visibility:visible">
            <v:imagedata r:id="rId7" o:title=""/>
          </v:shape>
        </w:pict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Pr="00507603">
        <w:rPr>
          <w:rFonts w:ascii="Arial" w:hAnsi="Arial" w:cs="Arial"/>
          <w:b/>
          <w:sz w:val="20"/>
          <w:szCs w:val="20"/>
        </w:rPr>
        <w:t xml:space="preserve">MARIO FERNÁNDEZ CORTÉS 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7F2A9F" w:rsidRPr="00507603" w:rsidRDefault="007F2A9F" w:rsidP="00507603">
      <w:pPr>
        <w:spacing w:after="120" w:line="240" w:lineRule="atLeast"/>
        <w:ind w:left="2124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 xml:space="preserve">              </w:t>
      </w:r>
      <w:r w:rsidRPr="00507603">
        <w:rPr>
          <w:rFonts w:ascii="Arial" w:hAnsi="Arial" w:cs="Arial"/>
          <w:b/>
          <w:sz w:val="20"/>
          <w:szCs w:val="20"/>
        </w:rPr>
        <w:tab/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nacimiento: 10/9/1988</w:t>
      </w:r>
    </w:p>
    <w:p w:rsidR="007F2A9F" w:rsidRPr="009B60BB" w:rsidRDefault="007F2A9F" w:rsidP="00507603">
      <w:pPr>
        <w:spacing w:after="120" w:line="240" w:lineRule="atLeast"/>
        <w:contextualSpacing/>
        <w:rPr>
          <w:rFonts w:ascii="Arial" w:hAnsi="Arial" w:cs="Arial"/>
          <w:sz w:val="20"/>
          <w:szCs w:val="20"/>
          <w:lang w:val="it-IT"/>
        </w:rPr>
      </w:pPr>
      <w:r w:rsidRPr="009B60BB">
        <w:rPr>
          <w:rFonts w:ascii="Arial" w:hAnsi="Arial" w:cs="Arial"/>
          <w:sz w:val="20"/>
          <w:szCs w:val="20"/>
          <w:lang w:val="it-IT"/>
        </w:rPr>
        <w:t xml:space="preserve">E-mail: </w:t>
      </w:r>
      <w:hyperlink r:id="rId8" w:history="1">
        <w:r w:rsidRPr="009B60BB">
          <w:rPr>
            <w:rStyle w:val="Hyperlink"/>
            <w:rFonts w:ascii="Arial" w:hAnsi="Arial" w:cs="Arial"/>
            <w:sz w:val="20"/>
            <w:szCs w:val="20"/>
            <w:lang w:val="it-IT"/>
          </w:rPr>
          <w:t>mfcortes88@gmail.com</w:t>
        </w:r>
      </w:hyperlink>
    </w:p>
    <w:p w:rsidR="007F2A9F" w:rsidRPr="009B60BB" w:rsidRDefault="007F2A9F" w:rsidP="00507603">
      <w:pPr>
        <w:spacing w:after="120" w:line="240" w:lineRule="atLeast"/>
        <w:contextualSpacing/>
        <w:rPr>
          <w:rFonts w:ascii="Arial" w:hAnsi="Arial" w:cs="Arial"/>
          <w:sz w:val="20"/>
          <w:szCs w:val="20"/>
          <w:lang w:val="it-IT"/>
        </w:rPr>
      </w:pPr>
      <w:r w:rsidRPr="009B60BB">
        <w:rPr>
          <w:rFonts w:ascii="Arial" w:hAnsi="Arial" w:cs="Arial"/>
          <w:sz w:val="20"/>
          <w:szCs w:val="20"/>
          <w:lang w:val="it-IT"/>
        </w:rPr>
        <w:t>Móvil:  685 168 913</w:t>
      </w:r>
      <w:r w:rsidRPr="009B60BB">
        <w:rPr>
          <w:rFonts w:ascii="Arial" w:hAnsi="Arial" w:cs="Arial"/>
          <w:sz w:val="20"/>
          <w:szCs w:val="20"/>
          <w:lang w:val="it-IT"/>
        </w:rPr>
        <w:tab/>
        <w:t>Fijo: 91 365 89 60</w: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Dirección postal: C/ del Ángel nº 14 piso 2º Izda, 28005 Madrid.</w: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sz w:val="20"/>
          <w:szCs w:val="20"/>
        </w:rPr>
      </w:pPr>
      <w:r w:rsidRPr="003669F0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9d9da1" stroked="f"/>
        </w:pic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>Formación académica</w: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Cursando 2º de Grado de Marketing en ESERP Business School.</w:t>
      </w:r>
    </w:p>
    <w:p w:rsidR="007F2A9F" w:rsidRPr="00507603" w:rsidRDefault="007F2A9F" w:rsidP="00507603">
      <w:pPr>
        <w:pStyle w:val="ListParagraph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Grado Superior de Gestión Comercial y Marketing en el centro IES El Lago, Madrid.</w:t>
      </w:r>
    </w:p>
    <w:p w:rsidR="007F2A9F" w:rsidRPr="00507603" w:rsidRDefault="007F2A9F" w:rsidP="00507603">
      <w:pPr>
        <w:pStyle w:val="ListParagraph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Hasta 2º de Derecho en Universidad Complutense de Madrid.</w:t>
      </w:r>
    </w:p>
    <w:p w:rsidR="007F2A9F" w:rsidRPr="00507603" w:rsidRDefault="007F2A9F" w:rsidP="00507603">
      <w:pPr>
        <w:pStyle w:val="ListParagraph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 xml:space="preserve">Bachillerato y Selectividad, modalidad Ciencias Sociales en Instituto Santa Bárbara, Madrid. </w: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</w:p>
    <w:p w:rsidR="007F2A9F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>Formación complementaria</w:t>
      </w: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</w:p>
    <w:p w:rsidR="007F2A9F" w:rsidRPr="00507603" w:rsidRDefault="007F2A9F" w:rsidP="00507603">
      <w:pPr>
        <w:spacing w:after="120" w:line="240" w:lineRule="atLeast"/>
        <w:contextualSpacing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ab/>
        <w:t>Idiomas</w:t>
      </w:r>
    </w:p>
    <w:p w:rsidR="007F2A9F" w:rsidRPr="00507603" w:rsidRDefault="007F2A9F" w:rsidP="00507603">
      <w:pPr>
        <w:pStyle w:val="ListParagraph"/>
        <w:numPr>
          <w:ilvl w:val="0"/>
          <w:numId w:val="2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Inglés </w:t>
      </w:r>
    </w:p>
    <w:p w:rsidR="007F2A9F" w:rsidRDefault="007F2A9F" w:rsidP="00595AE5">
      <w:pPr>
        <w:pStyle w:val="ListParagraph"/>
        <w:spacing w:after="120" w:line="240" w:lineRule="atLeast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alto escrito</w:t>
      </w:r>
    </w:p>
    <w:p w:rsidR="007F2A9F" w:rsidRDefault="007F2A9F" w:rsidP="009743A3">
      <w:pPr>
        <w:pStyle w:val="ListParagraph"/>
        <w:spacing w:after="120" w:line="240" w:lineRule="atLeast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Conversación fluída</w:t>
      </w:r>
    </w:p>
    <w:p w:rsidR="007F2A9F" w:rsidRPr="009743A3" w:rsidRDefault="007F2A9F" w:rsidP="009743A3">
      <w:pPr>
        <w:pStyle w:val="ListParagraph"/>
        <w:spacing w:after="120" w:line="240" w:lineRule="atLeast"/>
        <w:ind w:left="1080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spacing w:after="120" w:line="240" w:lineRule="atLeast"/>
        <w:ind w:left="709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Informática</w:t>
      </w:r>
    </w:p>
    <w:p w:rsidR="007F2A9F" w:rsidRPr="00507603" w:rsidRDefault="007F2A9F" w:rsidP="00507603">
      <w:pPr>
        <w:pStyle w:val="ListParagraph"/>
        <w:spacing w:after="120" w:line="240" w:lineRule="atLeast"/>
        <w:ind w:left="709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 xml:space="preserve"> </w:t>
      </w:r>
    </w:p>
    <w:p w:rsidR="007F2A9F" w:rsidRPr="00507603" w:rsidRDefault="007F2A9F" w:rsidP="00507603">
      <w:pPr>
        <w:pStyle w:val="ListParagraph"/>
        <w:numPr>
          <w:ilvl w:val="2"/>
          <w:numId w:val="3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Dominio paquete Office</w:t>
      </w:r>
    </w:p>
    <w:p w:rsidR="007F2A9F" w:rsidRPr="00507603" w:rsidRDefault="007F2A9F" w:rsidP="00507603">
      <w:pPr>
        <w:pStyle w:val="ListParagraph"/>
        <w:numPr>
          <w:ilvl w:val="2"/>
          <w:numId w:val="3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Curso de mecanografía Academia AFUERA, Madrid</w:t>
      </w:r>
    </w:p>
    <w:p w:rsidR="007F2A9F" w:rsidRPr="00507603" w:rsidRDefault="007F2A9F" w:rsidP="00507603">
      <w:pPr>
        <w:pStyle w:val="ListParagraph"/>
        <w:numPr>
          <w:ilvl w:val="2"/>
          <w:numId w:val="3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Entorno Windows e Internet</w:t>
      </w:r>
    </w:p>
    <w:p w:rsidR="007F2A9F" w:rsidRPr="00507603" w:rsidRDefault="007F2A9F" w:rsidP="00507603">
      <w:pPr>
        <w:pStyle w:val="ListParagraph"/>
        <w:spacing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3"/>
          <w:numId w:val="3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Conocimientos de administración de foros .</w:t>
      </w:r>
    </w:p>
    <w:p w:rsidR="007F2A9F" w:rsidRPr="00507603" w:rsidRDefault="007F2A9F" w:rsidP="00507603">
      <w:pPr>
        <w:pStyle w:val="ListParagraph"/>
        <w:spacing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spacing w:after="120" w:line="240" w:lineRule="atLeast"/>
        <w:ind w:firstLine="708"/>
        <w:contextualSpacing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Estudios musicales y actividades culturales</w:t>
      </w:r>
    </w:p>
    <w:p w:rsidR="007F2A9F" w:rsidRPr="00507603" w:rsidRDefault="007F2A9F" w:rsidP="00507603">
      <w:pPr>
        <w:pStyle w:val="ListParagraph"/>
        <w:numPr>
          <w:ilvl w:val="0"/>
          <w:numId w:val="2"/>
        </w:numPr>
        <w:spacing w:after="120" w:line="240" w:lineRule="atLeast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07603">
        <w:rPr>
          <w:rFonts w:ascii="Arial" w:hAnsi="Arial" w:cs="Arial"/>
          <w:sz w:val="20"/>
          <w:szCs w:val="20"/>
        </w:rPr>
        <w:t>Hasta 3º de Grado Medio de Piano, Academia Progreso Musical, Madrid</w:t>
      </w:r>
    </w:p>
    <w:p w:rsidR="007F2A9F" w:rsidRPr="00507603" w:rsidRDefault="007F2A9F" w:rsidP="00507603">
      <w:pPr>
        <w:pStyle w:val="ListParagraph"/>
        <w:numPr>
          <w:ilvl w:val="0"/>
          <w:numId w:val="2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Actor y colaborador de reparto en rodaje de cortometrajes en el Centro de Estudios Audiovisuales, Madrid</w:t>
      </w:r>
    </w:p>
    <w:p w:rsidR="007F2A9F" w:rsidRPr="00507603" w:rsidRDefault="007F2A9F" w:rsidP="00507603">
      <w:pPr>
        <w:pStyle w:val="ListParagraph"/>
        <w:numPr>
          <w:ilvl w:val="0"/>
          <w:numId w:val="2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Actividades de voluntariado en el Hospital Niño Jesús, Madrid.</w:t>
      </w:r>
    </w:p>
    <w:p w:rsidR="007F2A9F" w:rsidRPr="00507603" w:rsidRDefault="007F2A9F" w:rsidP="00507603">
      <w:pPr>
        <w:pStyle w:val="ListParagraph"/>
        <w:spacing w:after="120" w:line="240" w:lineRule="atLeast"/>
        <w:ind w:left="0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>Experiencia profesional y funciones</w:t>
      </w:r>
    </w:p>
    <w:p w:rsidR="007F2A9F" w:rsidRPr="00507603" w:rsidRDefault="007F2A9F" w:rsidP="00507603">
      <w:pPr>
        <w:pStyle w:val="ListParagraph"/>
        <w:numPr>
          <w:ilvl w:val="0"/>
          <w:numId w:val="7"/>
        </w:numPr>
        <w:spacing w:after="120" w:line="240" w:lineRule="atLeast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Prácticas en la D.G. de viajeros de Renfe Operadora, en el área de fidelización y marketing on-line.</w:t>
      </w:r>
      <w:r>
        <w:rPr>
          <w:rFonts w:ascii="Arial" w:hAnsi="Arial" w:cs="Arial"/>
          <w:sz w:val="20"/>
          <w:szCs w:val="20"/>
        </w:rPr>
        <w:t xml:space="preserve"> (2012.- Mayo – Octubre.- +) </w:t>
      </w:r>
    </w:p>
    <w:p w:rsidR="007F2A9F" w:rsidRPr="00507603" w:rsidRDefault="007F2A9F" w:rsidP="00507603">
      <w:pPr>
        <w:pStyle w:val="ListParagraph"/>
        <w:spacing w:after="120" w:line="240" w:lineRule="atLeast"/>
        <w:ind w:left="1068"/>
        <w:rPr>
          <w:rFonts w:ascii="Arial" w:hAnsi="Arial" w:cs="Arial"/>
          <w:b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1"/>
          <w:numId w:val="7"/>
        </w:numPr>
        <w:spacing w:after="120" w:line="240" w:lineRule="atLeast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Elaboración de proyectos para optimizar la gestión de los datos.</w:t>
      </w:r>
    </w:p>
    <w:p w:rsidR="007F2A9F" w:rsidRPr="00507603" w:rsidRDefault="007F2A9F" w:rsidP="00507603">
      <w:pPr>
        <w:pStyle w:val="ListParagraph"/>
        <w:numPr>
          <w:ilvl w:val="1"/>
          <w:numId w:val="7"/>
        </w:numPr>
        <w:spacing w:after="120" w:line="240" w:lineRule="atLeast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Soporte al equipo de marketing</w:t>
      </w:r>
    </w:p>
    <w:p w:rsidR="007F2A9F" w:rsidRPr="00507603" w:rsidRDefault="007F2A9F" w:rsidP="00507603">
      <w:pPr>
        <w:pStyle w:val="ListParagraph"/>
        <w:numPr>
          <w:ilvl w:val="1"/>
          <w:numId w:val="7"/>
        </w:numPr>
        <w:spacing w:after="120" w:line="240" w:lineRule="atLeast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Trabajos de asistencia y mantenimiento del sistema anti-fraude del programa de fidelización “Tempo”.</w:t>
      </w:r>
    </w:p>
    <w:p w:rsidR="007F2A9F" w:rsidRPr="00507603" w:rsidRDefault="007F2A9F" w:rsidP="00507603">
      <w:pPr>
        <w:pStyle w:val="ListParagraph"/>
        <w:spacing w:after="120" w:line="240" w:lineRule="atLeast"/>
        <w:ind w:left="1788"/>
        <w:rPr>
          <w:rFonts w:ascii="Arial" w:hAnsi="Arial" w:cs="Arial"/>
          <w:b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6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Conserjería</w:t>
      </w:r>
      <w:r>
        <w:rPr>
          <w:rFonts w:ascii="Arial" w:hAnsi="Arial" w:cs="Arial"/>
          <w:sz w:val="20"/>
          <w:szCs w:val="20"/>
        </w:rPr>
        <w:t xml:space="preserve"> (2011.- Verano)</w:t>
      </w:r>
    </w:p>
    <w:p w:rsidR="007F2A9F" w:rsidRPr="00507603" w:rsidRDefault="007F2A9F" w:rsidP="00507603">
      <w:pPr>
        <w:pStyle w:val="ListParagraph"/>
        <w:numPr>
          <w:ilvl w:val="0"/>
          <w:numId w:val="4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Mantenimiento de las instalaciones</w:t>
      </w:r>
    </w:p>
    <w:p w:rsidR="007F2A9F" w:rsidRPr="00507603" w:rsidRDefault="007F2A9F" w:rsidP="00507603">
      <w:pPr>
        <w:pStyle w:val="ListParagraph"/>
        <w:numPr>
          <w:ilvl w:val="0"/>
          <w:numId w:val="4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Distribución y organización del correo</w:t>
      </w:r>
    </w:p>
    <w:p w:rsidR="007F2A9F" w:rsidRPr="00507603" w:rsidRDefault="007F2A9F" w:rsidP="00507603">
      <w:pPr>
        <w:pStyle w:val="ListParagraph"/>
        <w:spacing w:after="120" w:line="240" w:lineRule="atLeast"/>
        <w:ind w:left="0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spacing w:after="120" w:line="240" w:lineRule="atLeast"/>
        <w:ind w:left="0"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>Otros datos de interés</w:t>
      </w:r>
    </w:p>
    <w:p w:rsidR="007F2A9F" w:rsidRPr="00507603" w:rsidRDefault="007F2A9F" w:rsidP="00507603">
      <w:pPr>
        <w:pStyle w:val="ListParagraph"/>
        <w:spacing w:after="120" w:line="240" w:lineRule="atLeast"/>
        <w:ind w:left="0"/>
        <w:rPr>
          <w:rFonts w:ascii="Arial" w:hAnsi="Arial" w:cs="Arial"/>
          <w:sz w:val="20"/>
          <w:szCs w:val="20"/>
        </w:rPr>
      </w:pPr>
    </w:p>
    <w:p w:rsidR="007F2A9F" w:rsidRPr="00507603" w:rsidRDefault="007F2A9F" w:rsidP="00507603">
      <w:pPr>
        <w:pStyle w:val="ListParagraph"/>
        <w:numPr>
          <w:ilvl w:val="0"/>
          <w:numId w:val="5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 xml:space="preserve">Carnet de conducir B1 </w:t>
      </w:r>
    </w:p>
    <w:p w:rsidR="007F2A9F" w:rsidRPr="00507603" w:rsidRDefault="007F2A9F" w:rsidP="00507603">
      <w:pPr>
        <w:pStyle w:val="ListParagraph"/>
        <w:numPr>
          <w:ilvl w:val="0"/>
          <w:numId w:val="5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Disponibilidad horaria total</w:t>
      </w:r>
    </w:p>
    <w:p w:rsidR="007F2A9F" w:rsidRPr="00507603" w:rsidRDefault="007F2A9F" w:rsidP="00507603">
      <w:pPr>
        <w:pStyle w:val="ListParagraph"/>
        <w:numPr>
          <w:ilvl w:val="0"/>
          <w:numId w:val="5"/>
        </w:numPr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Disponibilidad territorial total</w:t>
      </w:r>
    </w:p>
    <w:p w:rsidR="007F2A9F" w:rsidRDefault="007F2A9F" w:rsidP="00507603">
      <w:pPr>
        <w:spacing w:after="120" w:line="240" w:lineRule="atLeast"/>
        <w:contextualSpacing/>
        <w:rPr>
          <w:rFonts w:ascii="Arial" w:hAnsi="Arial" w:cs="Arial"/>
          <w:b/>
          <w:sz w:val="20"/>
          <w:szCs w:val="20"/>
        </w:rPr>
      </w:pPr>
      <w:r w:rsidRPr="00507603">
        <w:rPr>
          <w:rFonts w:ascii="Arial" w:hAnsi="Arial" w:cs="Arial"/>
          <w:b/>
          <w:sz w:val="20"/>
          <w:szCs w:val="20"/>
        </w:rPr>
        <w:t>Aficiones</w:t>
      </w:r>
    </w:p>
    <w:p w:rsidR="007F2A9F" w:rsidRPr="00507603" w:rsidRDefault="007F2A9F" w:rsidP="00507603">
      <w:pPr>
        <w:spacing w:after="120" w:line="240" w:lineRule="atLeast"/>
        <w:ind w:left="3540" w:firstLine="708"/>
        <w:contextualSpacing/>
        <w:rPr>
          <w:rFonts w:ascii="Arial" w:hAnsi="Arial" w:cs="Arial"/>
          <w:b/>
          <w:sz w:val="20"/>
          <w:szCs w:val="20"/>
        </w:rPr>
      </w:pPr>
    </w:p>
    <w:p w:rsidR="007F2A9F" w:rsidRPr="00507603" w:rsidRDefault="007F2A9F" w:rsidP="00507603">
      <w:pPr>
        <w:spacing w:after="120" w:line="240" w:lineRule="atLeast"/>
        <w:contextualSpacing/>
        <w:jc w:val="both"/>
        <w:rPr>
          <w:rFonts w:ascii="Arial" w:hAnsi="Arial" w:cs="Arial"/>
          <w:sz w:val="20"/>
          <w:szCs w:val="20"/>
        </w:rPr>
      </w:pPr>
      <w:r w:rsidRPr="00507603">
        <w:rPr>
          <w:rFonts w:ascii="Arial" w:hAnsi="Arial" w:cs="Arial"/>
          <w:sz w:val="20"/>
          <w:szCs w:val="20"/>
        </w:rPr>
        <w:t>Cine, series, lectura, música</w:t>
      </w:r>
      <w:r>
        <w:rPr>
          <w:rFonts w:ascii="Arial" w:hAnsi="Arial" w:cs="Arial"/>
          <w:sz w:val="20"/>
          <w:szCs w:val="20"/>
        </w:rPr>
        <w:t>, senderismo</w:t>
      </w:r>
      <w:r w:rsidRPr="00507603">
        <w:rPr>
          <w:rFonts w:ascii="Arial" w:hAnsi="Arial" w:cs="Arial"/>
          <w:sz w:val="20"/>
          <w:szCs w:val="20"/>
        </w:rPr>
        <w:t xml:space="preserve">, rpg, etc. </w:t>
      </w:r>
    </w:p>
    <w:sectPr w:rsidR="007F2A9F" w:rsidRPr="00507603" w:rsidSect="009743A3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A9F" w:rsidRDefault="007F2A9F" w:rsidP="00507603">
      <w:pPr>
        <w:spacing w:after="0" w:line="240" w:lineRule="auto"/>
      </w:pPr>
      <w:r>
        <w:separator/>
      </w:r>
    </w:p>
  </w:endnote>
  <w:endnote w:type="continuationSeparator" w:id="0">
    <w:p w:rsidR="007F2A9F" w:rsidRDefault="007F2A9F" w:rsidP="0050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A9F" w:rsidRDefault="007F2A9F" w:rsidP="00507603">
      <w:pPr>
        <w:spacing w:after="0" w:line="240" w:lineRule="auto"/>
      </w:pPr>
      <w:r>
        <w:separator/>
      </w:r>
    </w:p>
  </w:footnote>
  <w:footnote w:type="continuationSeparator" w:id="0">
    <w:p w:rsidR="007F2A9F" w:rsidRDefault="007F2A9F" w:rsidP="0050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451A"/>
    <w:multiLevelType w:val="hybridMultilevel"/>
    <w:tmpl w:val="7592C0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CA422E"/>
    <w:multiLevelType w:val="hybridMultilevel"/>
    <w:tmpl w:val="07E413EE"/>
    <w:lvl w:ilvl="0" w:tplc="32F8B8A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473F"/>
    <w:multiLevelType w:val="hybridMultilevel"/>
    <w:tmpl w:val="2334DB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CE61B8"/>
    <w:multiLevelType w:val="hybridMultilevel"/>
    <w:tmpl w:val="A2B4403A"/>
    <w:lvl w:ilvl="0" w:tplc="32F8B8A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9417E"/>
    <w:multiLevelType w:val="hybridMultilevel"/>
    <w:tmpl w:val="9AD2065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D7FA7"/>
    <w:multiLevelType w:val="hybridMultilevel"/>
    <w:tmpl w:val="D78A8C52"/>
    <w:lvl w:ilvl="0" w:tplc="32F8B8A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5720C"/>
    <w:multiLevelType w:val="hybridMultilevel"/>
    <w:tmpl w:val="F730A3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BFA6EB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367E"/>
    <w:rsid w:val="0005678D"/>
    <w:rsid w:val="000E6FC8"/>
    <w:rsid w:val="003669F0"/>
    <w:rsid w:val="00391BCE"/>
    <w:rsid w:val="004158EA"/>
    <w:rsid w:val="00467F1F"/>
    <w:rsid w:val="0048605D"/>
    <w:rsid w:val="00492F90"/>
    <w:rsid w:val="00507603"/>
    <w:rsid w:val="0055367E"/>
    <w:rsid w:val="00570950"/>
    <w:rsid w:val="00595AE5"/>
    <w:rsid w:val="005A1483"/>
    <w:rsid w:val="005B5E6C"/>
    <w:rsid w:val="006E7019"/>
    <w:rsid w:val="00767B34"/>
    <w:rsid w:val="007742D1"/>
    <w:rsid w:val="007F2A9F"/>
    <w:rsid w:val="00881184"/>
    <w:rsid w:val="008C4208"/>
    <w:rsid w:val="009743A3"/>
    <w:rsid w:val="009B60BB"/>
    <w:rsid w:val="00A7040F"/>
    <w:rsid w:val="00BF1F50"/>
    <w:rsid w:val="00C0183E"/>
    <w:rsid w:val="00C24D48"/>
    <w:rsid w:val="00CF3893"/>
    <w:rsid w:val="00E300A6"/>
    <w:rsid w:val="00E91AEF"/>
    <w:rsid w:val="00F454D8"/>
    <w:rsid w:val="00F9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F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5367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91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7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0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07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76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07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760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cortes8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267</Words>
  <Characters>1472</Characters>
  <Application>Microsoft Office Outlook</Application>
  <DocSecurity>0</DocSecurity>
  <Lines>0</Lines>
  <Paragraphs>0</Paragraphs>
  <ScaleCrop>false</ScaleCrop>
  <Company>Saw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RTMCore</cp:lastModifiedBy>
  <cp:revision>17</cp:revision>
  <cp:lastPrinted>2011-04-04T20:50:00Z</cp:lastPrinted>
  <dcterms:created xsi:type="dcterms:W3CDTF">2014-03-24T19:36:00Z</dcterms:created>
  <dcterms:modified xsi:type="dcterms:W3CDTF">2014-03-25T08:23:00Z</dcterms:modified>
</cp:coreProperties>
</file>