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78" w:rsidRDefault="00C45F78" w:rsidP="000C3D32">
      <w:pPr>
        <w:pStyle w:val="NormalWeb"/>
        <w:pBdr>
          <w:bottom w:val="single" w:sz="4" w:space="1" w:color="auto"/>
        </w:pBdr>
        <w:rPr>
          <w:rStyle w:val="Textoennegrita"/>
          <w:rFonts w:asciiTheme="minorHAnsi" w:hAnsiTheme="minorHAnsi" w:cs="Arial"/>
          <w:color w:val="28374A" w:themeColor="accent6" w:themeShade="80"/>
        </w:rPr>
      </w:pPr>
    </w:p>
    <w:p w:rsidR="000C3D32" w:rsidRDefault="00C45F78" w:rsidP="000C3D32">
      <w:pPr>
        <w:pStyle w:val="NormalWeb"/>
        <w:pBdr>
          <w:bottom w:val="single" w:sz="4" w:space="1" w:color="auto"/>
        </w:pBdr>
        <w:rPr>
          <w:rStyle w:val="Textoennegrita"/>
          <w:rFonts w:asciiTheme="minorHAnsi" w:hAnsiTheme="minorHAnsi" w:cs="Arial"/>
          <w:color w:val="28374A" w:themeColor="accent6" w:themeShade="80"/>
        </w:rPr>
      </w:pPr>
      <w:r w:rsidRPr="008E0279">
        <w:rPr>
          <w:rStyle w:val="Textoennegrita"/>
          <w:rFonts w:asciiTheme="minorHAnsi" w:hAnsiTheme="minorHAnsi" w:cs="Arial"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774080F6" wp14:editId="00A04D04">
                <wp:simplePos x="0" y="0"/>
                <wp:positionH relativeFrom="page">
                  <wp:posOffset>-514350</wp:posOffset>
                </wp:positionH>
                <wp:positionV relativeFrom="margin">
                  <wp:posOffset>443230</wp:posOffset>
                </wp:positionV>
                <wp:extent cx="3324225" cy="8658225"/>
                <wp:effectExtent l="114300" t="114300" r="161925" b="161925"/>
                <wp:wrapSquare wrapText="bothSides"/>
                <wp:docPr id="699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24225" cy="8658225"/>
                        </a:xfrm>
                        <a:prstGeom prst="flowChartOnlineStorage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BC" w:rsidRPr="00B935E2" w:rsidRDefault="008E0279" w:rsidP="00F11420">
                            <w:pPr>
                              <w:jc w:val="center"/>
                              <w:rPr>
                                <w:color w:val="3C526E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EE62B67" wp14:editId="4F1BE3B0">
                                  <wp:extent cx="970591" cy="1457325"/>
                                  <wp:effectExtent l="0" t="0" r="1270" b="0"/>
                                  <wp:docPr id="1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 2013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974070" cy="1462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1F6D" w:rsidRDefault="00451F6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Nombre</w:t>
                            </w:r>
                          </w:p>
                          <w:p w:rsidR="008E0279" w:rsidRDefault="008E0279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237BA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María Guerrero Valdepeñas</w:t>
                            </w:r>
                          </w:p>
                          <w:p w:rsidR="00451F6D" w:rsidRDefault="00451F6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DNI</w:t>
                            </w:r>
                          </w:p>
                          <w:p w:rsidR="008E0279" w:rsidRPr="005237BA" w:rsidRDefault="008E0279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237BA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06273338L</w:t>
                            </w:r>
                          </w:p>
                          <w:p w:rsidR="00451F6D" w:rsidRDefault="00451F6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Dirección</w:t>
                            </w:r>
                          </w:p>
                          <w:p w:rsidR="00A07475" w:rsidRDefault="008E0279" w:rsidP="00921767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237BA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 xml:space="preserve">C/ S. Raimundo 11, 5º2. </w:t>
                            </w:r>
                          </w:p>
                          <w:p w:rsidR="008E0279" w:rsidRPr="005237BA" w:rsidRDefault="008E0279" w:rsidP="00921767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237BA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CP 28039. Madrid</w:t>
                            </w:r>
                          </w:p>
                          <w:p w:rsidR="00451F6D" w:rsidRDefault="00451F6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:rsidR="008E0279" w:rsidRDefault="008E0279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237BA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636784221</w:t>
                            </w:r>
                          </w:p>
                          <w:p w:rsidR="00264716" w:rsidRDefault="008E0279" w:rsidP="00264716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451F6D"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mail</w:t>
                            </w:r>
                          </w:p>
                          <w:p w:rsidR="00EF4BBC" w:rsidRDefault="007E4D64" w:rsidP="00264716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4B68EB" w:rsidRPr="002B1A85">
                                <w:rPr>
                                  <w:rStyle w:val="Hipervnculo"/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>m.guerrero.v86@gmail.com</w:t>
                              </w:r>
                            </w:hyperlink>
                          </w:p>
                          <w:p w:rsidR="006F29D3" w:rsidRDefault="006F29D3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6F29D3"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CAPACIDADES Y APTITUDES </w:t>
                            </w: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SOCIALES Y ORGANIZATIVAS</w:t>
                            </w:r>
                          </w:p>
                          <w:p w:rsidR="00A3375D" w:rsidRDefault="006F29D3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Movilidad geográfica</w:t>
                            </w:r>
                            <w:r w:rsidR="00735A00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4645B" w:rsidRDefault="006F29D3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G</w:t>
                            </w:r>
                            <w:r w:rsidR="000369E2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 xml:space="preserve">ran </w:t>
                            </w: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capacidad de adaptación</w:t>
                            </w:r>
                            <w:r w:rsidR="000369E2"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46539" w:rsidRDefault="00A3375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Interés en superación, aprendizaje y formación personales.</w:t>
                            </w:r>
                          </w:p>
                          <w:p w:rsidR="00A3375D" w:rsidRDefault="00A3375D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  <w:t>Capacidad de asumir responsabilidades.</w:t>
                            </w:r>
                          </w:p>
                          <w:p w:rsidR="005453C1" w:rsidRPr="006F29D3" w:rsidRDefault="005453C1" w:rsidP="005453C1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Style w:val="Textoennegrita"/>
                                <w:rFonts w:asciiTheme="minorHAnsi" w:hAnsiTheme="minorHAnsi" w:cs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6F29D3" w:rsidRPr="00377E0F" w:rsidRDefault="006F29D3" w:rsidP="00377E0F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rPr>
                                <w:rStyle w:val="Textoennegrita"/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Rectángulo 397" o:spid="_x0000_s1026" type="#_x0000_t130" style="position:absolute;margin-left:-40.5pt;margin-top:34.9pt;width:261.75pt;height:681.7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" o:allowincell="f" fillcolor="#a3b6cd [1625]" strokecolor="#4c688c [3049]">
                <v:fill color2="#e3e9f0 [505]" rotate="t" angle="180" colors="0 #b2c4e3;22938f #c9d5ea;1 #eaeff8" focus="100%" type="gradient"/>
                <v:shadow on="t" color="black" opacity="26214f" origin="-.5,-.5" offset=".74836mm,.74836mm"/>
                <v:textbox inset="21.6pt,21.6pt,21.6pt,21.6pt">
                  <w:txbxContent>
                    <w:p w:rsidR="00EF4BBC" w:rsidRPr="00B935E2" w:rsidRDefault="008E0279" w:rsidP="00F11420">
                      <w:pPr>
                        <w:jc w:val="center"/>
                        <w:rPr>
                          <w:color w:val="3C526E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EE62B67" wp14:editId="4F1BE3B0">
                            <wp:extent cx="970591" cy="1457325"/>
                            <wp:effectExtent l="0" t="0" r="1270" b="0"/>
                            <wp:docPr id="1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 2013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974070" cy="1462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1F6D" w:rsidRDefault="00451F6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Nombre</w:t>
                      </w:r>
                    </w:p>
                    <w:p w:rsidR="008E0279" w:rsidRDefault="008E0279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 w:rsidRPr="005237BA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María Guerrero Valdepeñas</w:t>
                      </w:r>
                    </w:p>
                    <w:p w:rsidR="00451F6D" w:rsidRDefault="00451F6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DNI</w:t>
                      </w:r>
                    </w:p>
                    <w:p w:rsidR="008E0279" w:rsidRPr="005237BA" w:rsidRDefault="008E0279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 w:rsidRPr="005237BA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06273338L</w:t>
                      </w:r>
                    </w:p>
                    <w:p w:rsidR="00451F6D" w:rsidRDefault="00451F6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Dirección</w:t>
                      </w:r>
                    </w:p>
                    <w:p w:rsidR="00A07475" w:rsidRDefault="008E0279" w:rsidP="00921767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 w:rsidRPr="005237BA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 xml:space="preserve">C/ S. Raimundo 11, 5º2. </w:t>
                      </w:r>
                    </w:p>
                    <w:p w:rsidR="008E0279" w:rsidRPr="005237BA" w:rsidRDefault="008E0279" w:rsidP="00921767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 w:rsidRPr="005237BA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CP 28039. Madrid</w:t>
                      </w:r>
                    </w:p>
                    <w:p w:rsidR="00451F6D" w:rsidRDefault="00451F6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Teléfono</w:t>
                      </w:r>
                    </w:p>
                    <w:p w:rsidR="008E0279" w:rsidRDefault="008E0279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 w:rsidRPr="005237BA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636784221</w:t>
                      </w:r>
                    </w:p>
                    <w:p w:rsidR="00264716" w:rsidRDefault="008E0279" w:rsidP="00264716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E</w:t>
                      </w:r>
                      <w:r w:rsidR="00451F6D"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mail</w:t>
                      </w:r>
                    </w:p>
                    <w:p w:rsidR="00EF4BBC" w:rsidRDefault="007E4D64" w:rsidP="00264716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hyperlink r:id="rId12" w:history="1">
                        <w:r w:rsidR="004B68EB" w:rsidRPr="002B1A85">
                          <w:rPr>
                            <w:rStyle w:val="Hipervnculo"/>
                            <w:rFonts w:asciiTheme="minorHAnsi" w:hAnsiTheme="minorHAnsi" w:cs="Arial"/>
                            <w:sz w:val="22"/>
                            <w:szCs w:val="22"/>
                          </w:rPr>
                          <w:t>m.guerrero.v86@gmail.com</w:t>
                        </w:r>
                      </w:hyperlink>
                    </w:p>
                    <w:p w:rsidR="006F29D3" w:rsidRDefault="006F29D3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6F29D3"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CAPACIDADES Y APTITUDES </w:t>
                      </w:r>
                      <w: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  <w:t>SOCIALES Y ORGANIZATIVAS</w:t>
                      </w:r>
                    </w:p>
                    <w:p w:rsidR="00A3375D" w:rsidRDefault="006F29D3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Movilidad geográfica</w:t>
                      </w:r>
                      <w:r w:rsidR="00735A00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:rsidR="0024645B" w:rsidRDefault="006F29D3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G</w:t>
                      </w:r>
                      <w:r w:rsidR="000369E2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 xml:space="preserve">ran </w:t>
                      </w:r>
                      <w:r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capacidad de adaptación</w:t>
                      </w:r>
                      <w:r w:rsidR="000369E2"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:rsidR="00546539" w:rsidRDefault="00A3375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Interés en superación, aprendizaje y formación personales.</w:t>
                      </w:r>
                    </w:p>
                    <w:p w:rsidR="00A3375D" w:rsidRDefault="00A3375D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  <w:t>Capacidad de asumir responsabilidades.</w:t>
                      </w:r>
                    </w:p>
                    <w:p w:rsidR="005453C1" w:rsidRPr="006F29D3" w:rsidRDefault="005453C1" w:rsidP="005453C1">
                      <w:pPr>
                        <w:pStyle w:val="NormalWeb"/>
                        <w:pBdr>
                          <w:bottom w:val="single" w:sz="4" w:space="1" w:color="auto"/>
                        </w:pBdr>
                        <w:jc w:val="right"/>
                        <w:rPr>
                          <w:rStyle w:val="Textoennegrita"/>
                          <w:rFonts w:asciiTheme="minorHAnsi" w:hAnsiTheme="minorHAnsi" w:cs="Arial"/>
                          <w:b w:val="0"/>
                          <w:sz w:val="22"/>
                          <w:szCs w:val="22"/>
                        </w:rPr>
                      </w:pPr>
                    </w:p>
                    <w:p w:rsidR="006F29D3" w:rsidRPr="00377E0F" w:rsidRDefault="006F29D3" w:rsidP="00377E0F">
                      <w:pPr>
                        <w:pStyle w:val="NormalWeb"/>
                        <w:pBdr>
                          <w:bottom w:val="single" w:sz="4" w:space="1" w:color="auto"/>
                        </w:pBdr>
                        <w:rPr>
                          <w:rStyle w:val="Textoennegrita"/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C3D32">
        <w:rPr>
          <w:rFonts w:asciiTheme="minorHAnsi" w:hAnsiTheme="minorHAnsi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33885" wp14:editId="357C2913">
                <wp:simplePos x="0" y="0"/>
                <wp:positionH relativeFrom="column">
                  <wp:posOffset>5715</wp:posOffset>
                </wp:positionH>
                <wp:positionV relativeFrom="paragraph">
                  <wp:posOffset>271780</wp:posOffset>
                </wp:positionV>
                <wp:extent cx="4343400" cy="952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1.4pt" to="342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" strokecolor="#b5c4d7 [1305]"/>
            </w:pict>
          </mc:Fallback>
        </mc:AlternateContent>
      </w:r>
      <w:r w:rsidR="002A315F" w:rsidRPr="006F7925">
        <w:rPr>
          <w:rStyle w:val="Textoennegrita"/>
          <w:rFonts w:asciiTheme="minorHAnsi" w:hAnsiTheme="minorHAnsi" w:cs="Arial"/>
          <w:color w:val="28374A" w:themeColor="accent6" w:themeShade="80"/>
        </w:rPr>
        <w:t>FORMACIÓ</w:t>
      </w:r>
      <w:r w:rsidR="00596D67" w:rsidRPr="006F7925">
        <w:rPr>
          <w:rStyle w:val="Textoennegrita"/>
          <w:rFonts w:asciiTheme="minorHAnsi" w:hAnsiTheme="minorHAnsi" w:cs="Arial"/>
          <w:color w:val="28374A" w:themeColor="accent6" w:themeShade="80"/>
        </w:rPr>
        <w:t>N ACADÉMICA</w:t>
      </w:r>
    </w:p>
    <w:p w:rsidR="0096247F" w:rsidRDefault="00596D67" w:rsidP="0096247F">
      <w:pPr>
        <w:pStyle w:val="NormalWeb"/>
        <w:pBdr>
          <w:bottom w:val="single" w:sz="4" w:space="1" w:color="auto"/>
        </w:pBdr>
        <w:rPr>
          <w:rFonts w:asciiTheme="minorHAnsi" w:hAnsiTheme="minorHAnsi" w:cs="Arial"/>
          <w:sz w:val="22"/>
          <w:szCs w:val="22"/>
        </w:rPr>
      </w:pPr>
      <w:r w:rsidRPr="006F7925">
        <w:rPr>
          <w:rFonts w:asciiTheme="minorHAnsi" w:hAnsiTheme="minorHAnsi" w:cs="Arial"/>
          <w:b/>
          <w:color w:val="3C526E" w:themeColor="accent6" w:themeShade="BF"/>
          <w:sz w:val="22"/>
          <w:szCs w:val="22"/>
        </w:rPr>
        <w:t>200</w:t>
      </w:r>
      <w:r w:rsidR="00324855" w:rsidRPr="006F7925">
        <w:rPr>
          <w:rFonts w:asciiTheme="minorHAnsi" w:hAnsiTheme="minorHAnsi" w:cs="Arial"/>
          <w:b/>
          <w:color w:val="3C526E" w:themeColor="accent6" w:themeShade="BF"/>
          <w:sz w:val="22"/>
          <w:szCs w:val="22"/>
        </w:rPr>
        <w:t>4</w:t>
      </w:r>
      <w:r w:rsidR="00324855" w:rsidRPr="005237BA">
        <w:rPr>
          <w:rFonts w:asciiTheme="minorHAnsi" w:hAnsiTheme="minorHAnsi" w:cs="Arial"/>
          <w:b/>
          <w:sz w:val="22"/>
          <w:szCs w:val="22"/>
        </w:rPr>
        <w:t xml:space="preserve"> </w:t>
      </w:r>
      <w:r w:rsidR="00324855" w:rsidRPr="005237BA">
        <w:rPr>
          <w:rFonts w:asciiTheme="minorHAnsi" w:hAnsiTheme="minorHAnsi" w:cs="Arial"/>
          <w:sz w:val="22"/>
          <w:szCs w:val="22"/>
        </w:rPr>
        <w:t xml:space="preserve"> Bachillerato Internacional</w:t>
      </w:r>
      <w:r w:rsidR="00F830EE">
        <w:rPr>
          <w:rFonts w:asciiTheme="minorHAnsi" w:hAnsiTheme="minorHAnsi" w:cs="Arial"/>
          <w:sz w:val="22"/>
          <w:szCs w:val="22"/>
        </w:rPr>
        <w:t>.</w:t>
      </w:r>
      <w:r w:rsidR="00324855" w:rsidRPr="005237BA">
        <w:rPr>
          <w:rFonts w:asciiTheme="minorHAnsi" w:hAnsiTheme="minorHAnsi" w:cs="Arial"/>
          <w:sz w:val="22"/>
          <w:szCs w:val="22"/>
        </w:rPr>
        <w:t xml:space="preserve"> </w:t>
      </w:r>
    </w:p>
    <w:p w:rsidR="000C3D32" w:rsidRDefault="00324855" w:rsidP="007B7C97">
      <w:pPr>
        <w:pStyle w:val="NormalWeb"/>
        <w:pBdr>
          <w:bottom w:val="single" w:sz="4" w:space="1" w:color="auto"/>
        </w:pBdr>
        <w:rPr>
          <w:rFonts w:asciiTheme="minorHAnsi" w:hAnsiTheme="minorHAnsi" w:cs="Arial"/>
          <w:sz w:val="22"/>
          <w:szCs w:val="22"/>
        </w:rPr>
      </w:pPr>
      <w:r w:rsidRPr="006F7925">
        <w:rPr>
          <w:rFonts w:asciiTheme="minorHAnsi" w:hAnsiTheme="minorHAnsi" w:cs="Arial"/>
          <w:b/>
          <w:color w:val="3C526E" w:themeColor="accent6" w:themeShade="BF"/>
          <w:sz w:val="22"/>
          <w:szCs w:val="22"/>
        </w:rPr>
        <w:t>Actualidad</w:t>
      </w:r>
      <w:r w:rsidRPr="005237BA">
        <w:rPr>
          <w:rFonts w:asciiTheme="minorHAnsi" w:hAnsiTheme="minorHAnsi" w:cs="Arial"/>
          <w:b/>
          <w:sz w:val="22"/>
          <w:szCs w:val="22"/>
        </w:rPr>
        <w:t xml:space="preserve"> </w:t>
      </w:r>
      <w:r w:rsidR="00596D67" w:rsidRPr="005237B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5237B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5237BA">
        <w:rPr>
          <w:rFonts w:asciiTheme="minorHAnsi" w:hAnsiTheme="minorHAnsi" w:cs="Arial"/>
          <w:sz w:val="22"/>
          <w:szCs w:val="22"/>
        </w:rPr>
        <w:t xml:space="preserve"> UNIVERSIDAD POLITÉCNICA DE MADRID. Escuela </w:t>
      </w:r>
      <w:r w:rsidR="009E4E25">
        <w:rPr>
          <w:rFonts w:asciiTheme="minorHAnsi" w:hAnsiTheme="minorHAnsi" w:cs="Arial"/>
          <w:sz w:val="22"/>
          <w:szCs w:val="22"/>
        </w:rPr>
        <w:t>Superior de Ingenieros</w:t>
      </w:r>
      <w:r w:rsidRPr="005237BA">
        <w:rPr>
          <w:rFonts w:asciiTheme="minorHAnsi" w:hAnsiTheme="minorHAnsi" w:cs="Arial"/>
          <w:sz w:val="22"/>
          <w:szCs w:val="22"/>
        </w:rPr>
        <w:t xml:space="preserve"> Aeronáuticos</w:t>
      </w:r>
      <w:r w:rsidR="00F830EE">
        <w:rPr>
          <w:rFonts w:asciiTheme="minorHAnsi" w:hAnsiTheme="minorHAnsi" w:cs="Arial"/>
          <w:sz w:val="22"/>
          <w:szCs w:val="22"/>
        </w:rPr>
        <w:t>.</w:t>
      </w:r>
      <w:r w:rsidRPr="005237BA">
        <w:rPr>
          <w:rFonts w:asciiTheme="minorHAnsi" w:hAnsiTheme="minorHAnsi" w:cs="Arial"/>
          <w:sz w:val="22"/>
          <w:szCs w:val="22"/>
        </w:rPr>
        <w:t xml:space="preserve"> </w:t>
      </w:r>
      <w:r w:rsidR="002D38C6">
        <w:rPr>
          <w:rFonts w:asciiTheme="minorHAnsi" w:hAnsiTheme="minorHAnsi" w:cs="Arial"/>
          <w:sz w:val="22"/>
          <w:szCs w:val="22"/>
        </w:rPr>
        <w:t>Especialidad Aeronaves.</w:t>
      </w:r>
    </w:p>
    <w:p w:rsidR="002D38C6" w:rsidRDefault="002D38C6" w:rsidP="007B7C97">
      <w:pPr>
        <w:pStyle w:val="NormalWeb"/>
        <w:pBdr>
          <w:bottom w:val="single" w:sz="4" w:space="1" w:color="auto"/>
        </w:pBdr>
        <w:rPr>
          <w:rFonts w:asciiTheme="minorHAnsi" w:hAnsiTheme="minorHAnsi" w:cs="Arial"/>
          <w:sz w:val="22"/>
          <w:szCs w:val="22"/>
        </w:rPr>
      </w:pPr>
      <w:bookmarkStart w:id="0" w:name="_GoBack"/>
    </w:p>
    <w:bookmarkEnd w:id="0"/>
    <w:p w:rsidR="00596D67" w:rsidRPr="006F7925" w:rsidRDefault="00914E62" w:rsidP="00596D67">
      <w:pPr>
        <w:pStyle w:val="NormalWeb"/>
        <w:rPr>
          <w:rFonts w:asciiTheme="minorHAnsi" w:hAnsiTheme="minorHAnsi" w:cs="Arial"/>
          <w:color w:val="28374A" w:themeColor="accent6" w:themeShade="80"/>
        </w:rPr>
      </w:pPr>
      <w:r>
        <w:rPr>
          <w:rFonts w:asciiTheme="minorHAnsi" w:hAnsiTheme="minorHAnsi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00D80" wp14:editId="3372C53D">
                <wp:simplePos x="0" y="0"/>
                <wp:positionH relativeFrom="column">
                  <wp:posOffset>5715</wp:posOffset>
                </wp:positionH>
                <wp:positionV relativeFrom="paragraph">
                  <wp:posOffset>254635</wp:posOffset>
                </wp:positionV>
                <wp:extent cx="4343400" cy="952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0.05pt" to="342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" strokecolor="#b5c4d7 [1305]"/>
            </w:pict>
          </mc:Fallback>
        </mc:AlternateContent>
      </w:r>
      <w:r w:rsidR="00596D67" w:rsidRPr="006F7925">
        <w:rPr>
          <w:rStyle w:val="Textoennegrita"/>
          <w:rFonts w:asciiTheme="minorHAnsi" w:hAnsiTheme="minorHAnsi" w:cs="Arial"/>
          <w:color w:val="28374A" w:themeColor="accent6" w:themeShade="80"/>
        </w:rPr>
        <w:t>IDIOMAS</w:t>
      </w:r>
    </w:p>
    <w:p w:rsidR="00EF4BBC" w:rsidRDefault="00596D67" w:rsidP="00EF4BBC">
      <w:pPr>
        <w:pStyle w:val="NormalWeb"/>
        <w:ind w:left="708" w:hanging="708"/>
        <w:rPr>
          <w:rFonts w:asciiTheme="minorHAnsi" w:hAnsiTheme="minorHAnsi" w:cs="Arial"/>
          <w:sz w:val="22"/>
          <w:szCs w:val="22"/>
        </w:rPr>
      </w:pPr>
      <w:r w:rsidRPr="006C1F4C">
        <w:rPr>
          <w:rFonts w:asciiTheme="minorHAnsi" w:hAnsiTheme="minorHAnsi" w:cs="Arial"/>
          <w:b/>
          <w:color w:val="3C526E" w:themeColor="accent6" w:themeShade="BF"/>
          <w:sz w:val="22"/>
          <w:szCs w:val="22"/>
        </w:rPr>
        <w:t>Español:</w:t>
      </w:r>
      <w:r w:rsidRPr="009E4E25">
        <w:rPr>
          <w:rFonts w:asciiTheme="minorHAnsi" w:hAnsiTheme="minorHAnsi" w:cs="Arial"/>
          <w:color w:val="FBA575" w:themeColor="accent2" w:themeTint="99"/>
          <w:sz w:val="22"/>
          <w:szCs w:val="22"/>
        </w:rPr>
        <w:t xml:space="preserve"> </w:t>
      </w:r>
      <w:r w:rsidRPr="005237BA">
        <w:rPr>
          <w:rFonts w:asciiTheme="minorHAnsi" w:hAnsiTheme="minorHAnsi" w:cs="Arial"/>
          <w:sz w:val="22"/>
          <w:szCs w:val="22"/>
        </w:rPr>
        <w:t>Lengua materna</w:t>
      </w:r>
      <w:r w:rsidR="00F830EE">
        <w:rPr>
          <w:rFonts w:asciiTheme="minorHAnsi" w:hAnsiTheme="minorHAnsi" w:cs="Arial"/>
          <w:sz w:val="22"/>
          <w:szCs w:val="22"/>
        </w:rPr>
        <w:t>.</w:t>
      </w:r>
      <w:r w:rsidR="00DD1048" w:rsidRPr="005237BA">
        <w:rPr>
          <w:rFonts w:asciiTheme="minorHAnsi" w:hAnsiTheme="minorHAnsi" w:cs="Arial"/>
          <w:sz w:val="22"/>
          <w:szCs w:val="22"/>
        </w:rPr>
        <w:tab/>
      </w:r>
    </w:p>
    <w:p w:rsidR="00655EBB" w:rsidRPr="005237BA" w:rsidRDefault="00655EBB" w:rsidP="00EF4BBC">
      <w:pPr>
        <w:pStyle w:val="NormalWeb"/>
        <w:ind w:left="708" w:hanging="708"/>
        <w:rPr>
          <w:rFonts w:asciiTheme="minorHAnsi" w:hAnsiTheme="minorHAnsi" w:cs="Arial"/>
          <w:sz w:val="22"/>
          <w:szCs w:val="22"/>
        </w:rPr>
      </w:pPr>
      <w:r w:rsidRPr="006C1F4C">
        <w:rPr>
          <w:rFonts w:asciiTheme="minorHAnsi" w:hAnsiTheme="minorHAnsi" w:cs="Arial"/>
          <w:b/>
          <w:color w:val="3C526E" w:themeColor="accent6" w:themeShade="BF"/>
          <w:sz w:val="22"/>
          <w:szCs w:val="22"/>
        </w:rPr>
        <w:t>Inglés:</w:t>
      </w:r>
      <w:r w:rsidRPr="005237BA">
        <w:rPr>
          <w:rFonts w:asciiTheme="minorHAnsi" w:hAnsiTheme="minorHAnsi"/>
          <w:sz w:val="22"/>
          <w:szCs w:val="22"/>
        </w:rPr>
        <w:t xml:space="preserve"> </w:t>
      </w:r>
      <w:r w:rsidR="00F830EE">
        <w:rPr>
          <w:rFonts w:asciiTheme="minorHAnsi" w:hAnsiTheme="minorHAnsi" w:cs="Arial"/>
          <w:sz w:val="22"/>
          <w:szCs w:val="22"/>
        </w:rPr>
        <w:t>Nivel B2 hablado y escrito.</w:t>
      </w:r>
    </w:p>
    <w:p w:rsidR="00655EBB" w:rsidRPr="005237BA" w:rsidRDefault="00655EBB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237BA">
        <w:rPr>
          <w:rFonts w:asciiTheme="minorHAnsi" w:hAnsiTheme="minorHAnsi" w:cs="Arial"/>
          <w:sz w:val="22"/>
          <w:szCs w:val="22"/>
          <w:lang w:val="es-ES"/>
        </w:rPr>
        <w:t>Cuarto Curso de la Escuela Oficial de Idiomas</w:t>
      </w:r>
      <w:r w:rsidRPr="005237BA">
        <w:rPr>
          <w:rFonts w:asciiTheme="minorHAnsi" w:hAnsiTheme="minorHAnsi" w:cs="Arial"/>
          <w:sz w:val="22"/>
          <w:szCs w:val="22"/>
        </w:rPr>
        <w:t>.</w:t>
      </w:r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:rsidR="00655EBB" w:rsidRPr="005237BA" w:rsidRDefault="00655EBB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237BA">
        <w:rPr>
          <w:rFonts w:asciiTheme="minorHAnsi" w:hAnsiTheme="minorHAnsi" w:cs="Arial"/>
          <w:sz w:val="22"/>
          <w:szCs w:val="22"/>
          <w:lang w:val="es-ES"/>
        </w:rPr>
        <w:t>Curso de inmersión lingüística en Hastings (Inglaterra)</w:t>
      </w:r>
      <w:r w:rsidR="00690000">
        <w:rPr>
          <w:rFonts w:asciiTheme="minorHAnsi" w:hAnsiTheme="minorHAnsi" w:cs="Arial"/>
          <w:sz w:val="22"/>
          <w:szCs w:val="22"/>
          <w:lang w:val="es-ES"/>
        </w:rPr>
        <w:t>.</w:t>
      </w:r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:rsidR="00655EBB" w:rsidRPr="005237BA" w:rsidRDefault="00655EBB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Asignatura de Inglés Técnico Aeronáutico por la Politécnica de </w:t>
      </w:r>
      <w:r w:rsidR="00EF4BBC">
        <w:rPr>
          <w:rFonts w:asciiTheme="minorHAnsi" w:hAnsiTheme="minorHAnsi" w:cs="Arial"/>
          <w:sz w:val="22"/>
          <w:szCs w:val="22"/>
          <w:lang w:val="es-ES"/>
        </w:rPr>
        <w:t xml:space="preserve">   </w:t>
      </w:r>
      <w:r w:rsidRPr="005237BA">
        <w:rPr>
          <w:rFonts w:asciiTheme="minorHAnsi" w:hAnsiTheme="minorHAnsi" w:cs="Arial"/>
          <w:sz w:val="22"/>
          <w:szCs w:val="22"/>
          <w:lang w:val="es-ES"/>
        </w:rPr>
        <w:t>Madrid</w:t>
      </w:r>
      <w:r w:rsidR="00F830EE">
        <w:rPr>
          <w:rFonts w:asciiTheme="minorHAnsi" w:hAnsiTheme="minorHAnsi" w:cs="Arial"/>
          <w:sz w:val="22"/>
          <w:szCs w:val="22"/>
          <w:lang w:val="es-ES"/>
        </w:rPr>
        <w:t>.</w:t>
      </w:r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:rsidR="00655EBB" w:rsidRPr="005237BA" w:rsidRDefault="00655EBB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Actualmente, preparando el </w:t>
      </w:r>
      <w:proofErr w:type="spellStart"/>
      <w:r w:rsidRPr="005237BA">
        <w:rPr>
          <w:rFonts w:asciiTheme="minorHAnsi" w:hAnsiTheme="minorHAnsi" w:cs="Arial"/>
          <w:sz w:val="22"/>
          <w:szCs w:val="22"/>
          <w:lang w:val="es-ES"/>
        </w:rPr>
        <w:t>Advance</w:t>
      </w:r>
      <w:r w:rsidR="00DB3274">
        <w:rPr>
          <w:rFonts w:asciiTheme="minorHAnsi" w:hAnsiTheme="minorHAnsi" w:cs="Arial"/>
          <w:sz w:val="22"/>
          <w:szCs w:val="22"/>
          <w:lang w:val="es-ES"/>
        </w:rPr>
        <w:t>d</w:t>
      </w:r>
      <w:proofErr w:type="spellEnd"/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5237BA">
        <w:rPr>
          <w:rFonts w:asciiTheme="minorHAnsi" w:hAnsiTheme="minorHAnsi" w:cs="Arial"/>
          <w:sz w:val="22"/>
          <w:szCs w:val="22"/>
          <w:lang w:val="es-ES"/>
        </w:rPr>
        <w:t>Certificate</w:t>
      </w:r>
      <w:proofErr w:type="spellEnd"/>
      <w:r w:rsidRPr="005237BA">
        <w:rPr>
          <w:rFonts w:asciiTheme="minorHAnsi" w:hAnsiTheme="minorHAnsi" w:cs="Arial"/>
          <w:sz w:val="22"/>
          <w:szCs w:val="22"/>
          <w:lang w:val="es-ES"/>
        </w:rPr>
        <w:t xml:space="preserve"> in English.</w:t>
      </w:r>
    </w:p>
    <w:p w:rsidR="00637269" w:rsidRPr="002A315F" w:rsidRDefault="00637269" w:rsidP="00637269">
      <w:pPr>
        <w:pStyle w:val="NormalWeb"/>
        <w:pBdr>
          <w:bottom w:val="single" w:sz="4" w:space="1" w:color="auto"/>
        </w:pBdr>
        <w:rPr>
          <w:rFonts w:asciiTheme="minorHAnsi" w:hAnsiTheme="minorHAnsi" w:cs="Arial"/>
          <w:sz w:val="20"/>
          <w:szCs w:val="20"/>
        </w:rPr>
      </w:pPr>
    </w:p>
    <w:p w:rsidR="00596D67" w:rsidRPr="006F7925" w:rsidRDefault="00914E62" w:rsidP="00596D67">
      <w:pPr>
        <w:pStyle w:val="NormalWeb"/>
        <w:rPr>
          <w:rStyle w:val="Textoennegrita"/>
          <w:rFonts w:asciiTheme="minorHAnsi" w:hAnsiTheme="minorHAnsi" w:cs="Arial"/>
          <w:color w:val="28374A" w:themeColor="accent6" w:themeShade="80"/>
          <w:lang w:val="en-US"/>
        </w:rPr>
      </w:pPr>
      <w:r>
        <w:rPr>
          <w:rFonts w:asciiTheme="minorHAnsi" w:hAnsiTheme="minorHAnsi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3896C" wp14:editId="1BBBCFA6">
                <wp:simplePos x="0" y="0"/>
                <wp:positionH relativeFrom="column">
                  <wp:posOffset>5715</wp:posOffset>
                </wp:positionH>
                <wp:positionV relativeFrom="paragraph">
                  <wp:posOffset>231140</wp:posOffset>
                </wp:positionV>
                <wp:extent cx="4343400" cy="9525"/>
                <wp:effectExtent l="0" t="0" r="19050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8.2pt" to="342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" strokecolor="#b5c4d7 [1305]"/>
            </w:pict>
          </mc:Fallback>
        </mc:AlternateContent>
      </w:r>
      <w:r w:rsidR="00596D67" w:rsidRPr="006F7925">
        <w:rPr>
          <w:rStyle w:val="Textoennegrita"/>
          <w:rFonts w:asciiTheme="minorHAnsi" w:hAnsiTheme="minorHAnsi" w:cs="Arial"/>
          <w:color w:val="28374A" w:themeColor="accent6" w:themeShade="80"/>
          <w:lang w:val="en-US"/>
        </w:rPr>
        <w:t>CONOCIMIENTOS INFORMÁTICOS</w:t>
      </w:r>
    </w:p>
    <w:p w:rsidR="00C8790F" w:rsidRPr="005237BA" w:rsidRDefault="001D2789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O</w:t>
      </w:r>
      <w:r w:rsidR="00C8790F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fimática:</w:t>
      </w:r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 xml:space="preserve"> Microsoft Office (Word, Excel, </w:t>
      </w:r>
      <w:proofErr w:type="spellStart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Power</w:t>
      </w:r>
      <w:proofErr w:type="spellEnd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 xml:space="preserve"> Point)</w:t>
      </w:r>
      <w:r w:rsidR="008D37E6">
        <w:rPr>
          <w:rFonts w:asciiTheme="minorHAnsi" w:hAnsiTheme="minorHAnsi" w:cs="Arial"/>
          <w:sz w:val="22"/>
          <w:szCs w:val="22"/>
          <w:lang w:val="es-ES"/>
        </w:rPr>
        <w:t>.</w:t>
      </w:r>
    </w:p>
    <w:p w:rsidR="00C8790F" w:rsidRPr="005237BA" w:rsidRDefault="00D24D13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P</w:t>
      </w:r>
      <w:r w:rsidR="00C8790F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 xml:space="preserve">rogramación: </w:t>
      </w:r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 xml:space="preserve">Fortran 95, </w:t>
      </w:r>
      <w:proofErr w:type="spellStart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Matlab</w:t>
      </w:r>
      <w:proofErr w:type="spellEnd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,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Maple, </w:t>
      </w:r>
      <w:proofErr w:type="spellStart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Arduino</w:t>
      </w:r>
      <w:proofErr w:type="spellEnd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 xml:space="preserve">. </w:t>
      </w:r>
    </w:p>
    <w:p w:rsidR="00C8790F" w:rsidRPr="005237BA" w:rsidRDefault="00D24D13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Diseño</w:t>
      </w:r>
      <w:r w:rsidR="00C8790F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 xml:space="preserve">: </w:t>
      </w:r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Catia</w:t>
      </w:r>
      <w:r w:rsidR="0085444F" w:rsidRPr="005237BA">
        <w:rPr>
          <w:rFonts w:asciiTheme="minorHAnsi" w:hAnsiTheme="minorHAnsi" w:cs="Arial"/>
          <w:sz w:val="22"/>
          <w:szCs w:val="22"/>
          <w:lang w:val="es-ES"/>
        </w:rPr>
        <w:t>V5</w:t>
      </w:r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 xml:space="preserve">, Solid </w:t>
      </w:r>
      <w:proofErr w:type="spellStart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Edge</w:t>
      </w:r>
      <w:proofErr w:type="spellEnd"/>
      <w:r w:rsidR="008D37E6">
        <w:rPr>
          <w:rFonts w:asciiTheme="minorHAnsi" w:hAnsiTheme="minorHAnsi" w:cs="Arial"/>
          <w:sz w:val="22"/>
          <w:szCs w:val="22"/>
          <w:lang w:val="es-ES"/>
        </w:rPr>
        <w:t>.</w:t>
      </w:r>
    </w:p>
    <w:p w:rsidR="00086371" w:rsidRPr="005237BA" w:rsidRDefault="00D24D13" w:rsidP="004D1D7C">
      <w:pPr>
        <w:pStyle w:val="Eaoaeaa"/>
        <w:widowControl/>
        <w:spacing w:before="20" w:after="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C</w:t>
      </w:r>
      <w:r w:rsidR="00C8790F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álculo</w:t>
      </w:r>
      <w:r w:rsidR="00086371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 xml:space="preserve"> de estruc</w:t>
      </w:r>
      <w:r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>turas y materiales compuestos</w:t>
      </w:r>
      <w:r w:rsidR="00C8790F" w:rsidRPr="001D2789">
        <w:rPr>
          <w:rFonts w:asciiTheme="minorHAnsi" w:hAnsiTheme="minorHAnsi" w:cs="Arial"/>
          <w:color w:val="3C526E" w:themeColor="accent6" w:themeShade="BF"/>
          <w:sz w:val="22"/>
          <w:szCs w:val="22"/>
          <w:lang w:val="es-ES"/>
        </w:rPr>
        <w:t xml:space="preserve">: </w:t>
      </w:r>
      <w:r w:rsidR="002D38C6">
        <w:rPr>
          <w:rFonts w:asciiTheme="minorHAnsi" w:hAnsiTheme="minorHAnsi" w:cs="Arial"/>
          <w:sz w:val="22"/>
          <w:szCs w:val="22"/>
          <w:lang w:val="es-ES"/>
        </w:rPr>
        <w:t xml:space="preserve">conocimientos en </w:t>
      </w:r>
      <w:proofErr w:type="spellStart"/>
      <w:r w:rsidR="00C8790F" w:rsidRPr="005237BA">
        <w:rPr>
          <w:rFonts w:asciiTheme="minorHAnsi" w:hAnsiTheme="minorHAnsi" w:cs="Arial"/>
          <w:sz w:val="22"/>
          <w:szCs w:val="22"/>
          <w:lang w:val="es-ES"/>
        </w:rPr>
        <w:t>Nastran</w:t>
      </w:r>
      <w:proofErr w:type="spellEnd"/>
      <w:r w:rsidR="00264716">
        <w:rPr>
          <w:rFonts w:asciiTheme="minorHAnsi" w:hAnsiTheme="minorHAnsi" w:cs="Arial"/>
          <w:sz w:val="22"/>
          <w:szCs w:val="22"/>
          <w:lang w:val="es-ES"/>
        </w:rPr>
        <w:t>/</w:t>
      </w:r>
      <w:proofErr w:type="spellStart"/>
      <w:r w:rsidR="00264716">
        <w:rPr>
          <w:rFonts w:asciiTheme="minorHAnsi" w:hAnsiTheme="minorHAnsi" w:cs="Arial"/>
          <w:sz w:val="22"/>
          <w:szCs w:val="22"/>
          <w:lang w:val="es-ES"/>
        </w:rPr>
        <w:t>Patran</w:t>
      </w:r>
      <w:proofErr w:type="spellEnd"/>
      <w:r w:rsidR="002D38C6">
        <w:rPr>
          <w:rFonts w:asciiTheme="minorHAnsi" w:hAnsiTheme="minorHAnsi" w:cs="Arial"/>
          <w:sz w:val="22"/>
          <w:szCs w:val="22"/>
          <w:lang w:val="es-ES"/>
        </w:rPr>
        <w:t>,</w:t>
      </w:r>
      <w:r w:rsidR="00086371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="00086371">
        <w:rPr>
          <w:rFonts w:asciiTheme="minorHAnsi" w:hAnsiTheme="minorHAnsi" w:cs="Arial"/>
          <w:sz w:val="22"/>
          <w:szCs w:val="22"/>
          <w:lang w:val="es-ES"/>
        </w:rPr>
        <w:t>MyRTM</w:t>
      </w:r>
      <w:proofErr w:type="spellEnd"/>
      <w:r w:rsidR="00086371">
        <w:rPr>
          <w:rFonts w:asciiTheme="minorHAnsi" w:hAnsiTheme="minorHAnsi" w:cs="Arial"/>
          <w:sz w:val="22"/>
          <w:szCs w:val="22"/>
          <w:lang w:val="es-ES"/>
        </w:rPr>
        <w:t>, ESACOMP.</w:t>
      </w:r>
    </w:p>
    <w:p w:rsidR="00596D67" w:rsidRPr="006F7925" w:rsidRDefault="00596D67" w:rsidP="00C8790F">
      <w:pPr>
        <w:pStyle w:val="NormalWeb"/>
        <w:pBdr>
          <w:bottom w:val="single" w:sz="4" w:space="0" w:color="auto"/>
        </w:pBdr>
        <w:rPr>
          <w:rFonts w:asciiTheme="minorHAnsi" w:hAnsiTheme="minorHAnsi" w:cs="Arial"/>
          <w:color w:val="28374A" w:themeColor="accent6" w:themeShade="80"/>
          <w:sz w:val="20"/>
          <w:szCs w:val="20"/>
          <w:lang w:val="en-US"/>
        </w:rPr>
      </w:pPr>
    </w:p>
    <w:p w:rsidR="00596D67" w:rsidRPr="006F7925" w:rsidRDefault="00914E62" w:rsidP="00596D67">
      <w:pPr>
        <w:pStyle w:val="NormalWeb"/>
        <w:rPr>
          <w:rStyle w:val="Textoennegrita"/>
          <w:rFonts w:asciiTheme="minorHAnsi" w:hAnsiTheme="minorHAnsi" w:cs="Arial"/>
          <w:color w:val="28374A" w:themeColor="accent6" w:themeShade="80"/>
        </w:rPr>
      </w:pPr>
      <w:r>
        <w:rPr>
          <w:rFonts w:asciiTheme="minorHAnsi" w:hAnsiTheme="minorHAnsi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51B9F" wp14:editId="54418A29">
                <wp:simplePos x="0" y="0"/>
                <wp:positionH relativeFrom="column">
                  <wp:posOffset>5715</wp:posOffset>
                </wp:positionH>
                <wp:positionV relativeFrom="paragraph">
                  <wp:posOffset>240665</wp:posOffset>
                </wp:positionV>
                <wp:extent cx="4343400" cy="9525"/>
                <wp:effectExtent l="0" t="0" r="19050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8.95pt" to="342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" strokecolor="#b5c4d7 [1305]"/>
            </w:pict>
          </mc:Fallback>
        </mc:AlternateContent>
      </w:r>
      <w:r w:rsidR="0096247F" w:rsidRPr="006F7925">
        <w:rPr>
          <w:rStyle w:val="Textoennegrita"/>
          <w:rFonts w:asciiTheme="minorHAnsi" w:hAnsiTheme="minorHAnsi" w:cs="Arial"/>
          <w:color w:val="28374A" w:themeColor="accent6" w:themeShade="80"/>
        </w:rPr>
        <w:t>EXPE</w:t>
      </w:r>
      <w:r w:rsidR="0057018E" w:rsidRPr="006F7925">
        <w:rPr>
          <w:rStyle w:val="Textoennegrita"/>
          <w:rFonts w:asciiTheme="minorHAnsi" w:hAnsiTheme="minorHAnsi" w:cs="Arial"/>
          <w:color w:val="28374A" w:themeColor="accent6" w:themeShade="80"/>
        </w:rPr>
        <w:t xml:space="preserve">RIENCIA LABORAL </w:t>
      </w:r>
    </w:p>
    <w:p w:rsidR="0057018E" w:rsidRPr="005237BA" w:rsidRDefault="0057018E" w:rsidP="00596D67">
      <w:pPr>
        <w:pStyle w:val="NormalWeb"/>
        <w:rPr>
          <w:rStyle w:val="Textoennegrita"/>
          <w:rFonts w:asciiTheme="minorHAnsi" w:hAnsiTheme="minorHAnsi" w:cs="Arial"/>
          <w:b w:val="0"/>
          <w:sz w:val="22"/>
          <w:szCs w:val="22"/>
        </w:rPr>
      </w:pPr>
      <w:r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Sin experiencia </w:t>
      </w:r>
      <w:r w:rsidR="006B18FF">
        <w:rPr>
          <w:rStyle w:val="Textoennegrita"/>
          <w:rFonts w:asciiTheme="minorHAnsi" w:hAnsiTheme="minorHAnsi" w:cs="Arial"/>
          <w:b w:val="0"/>
          <w:sz w:val="22"/>
          <w:szCs w:val="22"/>
        </w:rPr>
        <w:t>en el sector</w:t>
      </w:r>
      <w:r w:rsidR="008D37E6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</w:p>
    <w:p w:rsidR="00C45F78" w:rsidRDefault="00637269" w:rsidP="00C45F78">
      <w:pPr>
        <w:pStyle w:val="NormalWeb"/>
        <w:rPr>
          <w:rStyle w:val="Textoennegrita"/>
          <w:rFonts w:asciiTheme="minorHAnsi" w:hAnsiTheme="minorHAnsi" w:cs="Arial"/>
          <w:color w:val="3C526E" w:themeColor="accent6" w:themeShade="BF"/>
          <w:sz w:val="22"/>
          <w:szCs w:val="22"/>
        </w:rPr>
      </w:pPr>
      <w:r w:rsidRPr="006C1F4C">
        <w:rPr>
          <w:rStyle w:val="Textoennegrita"/>
          <w:rFonts w:asciiTheme="minorHAnsi" w:hAnsiTheme="minorHAnsi" w:cs="Arial"/>
          <w:color w:val="3C526E" w:themeColor="accent6" w:themeShade="BF"/>
          <w:sz w:val="22"/>
          <w:szCs w:val="22"/>
        </w:rPr>
        <w:t xml:space="preserve">Otros: </w:t>
      </w:r>
    </w:p>
    <w:p w:rsidR="00C45F78" w:rsidRPr="00C45F78" w:rsidRDefault="002A315F" w:rsidP="00C45F78">
      <w:pPr>
        <w:pStyle w:val="NormalWeb"/>
        <w:rPr>
          <w:rStyle w:val="Textoennegrita"/>
          <w:rFonts w:asciiTheme="minorHAnsi" w:hAnsiTheme="minorHAnsi" w:cs="Arial"/>
          <w:color w:val="3C526E" w:themeColor="accent6" w:themeShade="BF"/>
          <w:sz w:val="22"/>
          <w:szCs w:val="22"/>
        </w:rPr>
      </w:pPr>
      <w:r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2004-actualidad: Profesora de clases particulares </w:t>
      </w:r>
      <w:r w:rsidR="004D1D7C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en Academia Más Que Clases</w:t>
      </w:r>
      <w:r w:rsidR="008D37E6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  <w:r w:rsidR="004D1D7C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</w:t>
      </w:r>
    </w:p>
    <w:p w:rsidR="004D1D7C" w:rsidRPr="00C45F78" w:rsidRDefault="005818E0" w:rsidP="00C45F78">
      <w:pPr>
        <w:pStyle w:val="NormalWeb"/>
        <w:rPr>
          <w:rStyle w:val="Textoennegrita"/>
          <w:rFonts w:asciiTheme="minorHAnsi" w:hAnsiTheme="minorHAnsi" w:cs="Arial"/>
          <w:color w:val="3C526E" w:themeColor="accent6" w:themeShade="BF"/>
          <w:sz w:val="22"/>
          <w:szCs w:val="22"/>
        </w:rPr>
      </w:pPr>
      <w:r>
        <w:rPr>
          <w:rStyle w:val="Textoennegrita"/>
          <w:rFonts w:asciiTheme="minorHAnsi" w:hAnsiTheme="minorHAnsi" w:cs="Arial"/>
          <w:b w:val="0"/>
          <w:sz w:val="22"/>
          <w:szCs w:val="22"/>
        </w:rPr>
        <w:t>Verano</w:t>
      </w:r>
      <w:r w:rsidR="002A315F"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2002 y 2003:</w:t>
      </w:r>
      <w:r w:rsidR="004D1D7C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Monitora de campus de baloncesto</w:t>
      </w:r>
      <w:r w:rsidR="00F830EE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  <w:r w:rsidR="004D1D7C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</w:t>
      </w:r>
    </w:p>
    <w:p w:rsidR="004D1D7C" w:rsidRDefault="004D1D7C" w:rsidP="005818E0">
      <w:pPr>
        <w:pStyle w:val="NormalWeb"/>
        <w:ind w:left="2124"/>
        <w:rPr>
          <w:rStyle w:val="Textoennegrita"/>
          <w:rFonts w:asciiTheme="minorHAnsi" w:hAnsiTheme="minorHAnsi" w:cs="Arial"/>
          <w:b w:val="0"/>
          <w:sz w:val="22"/>
          <w:szCs w:val="22"/>
        </w:rPr>
      </w:pPr>
      <w:r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Verano 2004: </w:t>
      </w:r>
      <w:r w:rsidR="005818E0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            </w:t>
      </w:r>
      <w:r w:rsidR="002A315F"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Empleada </w:t>
      </w:r>
      <w:r w:rsidR="005818E0">
        <w:rPr>
          <w:rStyle w:val="Textoennegrita"/>
          <w:rFonts w:asciiTheme="minorHAnsi" w:hAnsiTheme="minorHAnsi" w:cs="Arial"/>
          <w:b w:val="0"/>
          <w:sz w:val="22"/>
          <w:szCs w:val="22"/>
        </w:rPr>
        <w:t>en García Baquero</w:t>
      </w:r>
      <w:r w:rsidR="00F830EE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  <w:r w:rsidR="005818E0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</w:t>
      </w:r>
    </w:p>
    <w:p w:rsidR="004B68EB" w:rsidRDefault="00EB5E9F" w:rsidP="004B68EB">
      <w:pPr>
        <w:pStyle w:val="NormalWeb"/>
        <w:ind w:left="2124"/>
        <w:rPr>
          <w:rStyle w:val="Textoennegrita"/>
          <w:rFonts w:asciiTheme="minorHAnsi" w:hAnsiTheme="minorHAnsi" w:cs="Arial"/>
          <w:b w:val="0"/>
          <w:sz w:val="22"/>
          <w:szCs w:val="22"/>
        </w:rPr>
      </w:pPr>
      <w:r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2008: </w:t>
      </w:r>
      <w:r>
        <w:rPr>
          <w:rStyle w:val="Textoennegrita"/>
          <w:rFonts w:asciiTheme="minorHAnsi" w:hAnsiTheme="minorHAnsi" w:cs="Arial"/>
          <w:b w:val="0"/>
          <w:sz w:val="22"/>
          <w:szCs w:val="22"/>
        </w:rPr>
        <w:tab/>
      </w:r>
      <w:r>
        <w:rPr>
          <w:rStyle w:val="Textoennegrita"/>
          <w:rFonts w:asciiTheme="minorHAnsi" w:hAnsiTheme="minorHAnsi" w:cs="Arial"/>
          <w:b w:val="0"/>
          <w:sz w:val="22"/>
          <w:szCs w:val="22"/>
        </w:rPr>
        <w:tab/>
        <w:t xml:space="preserve">    </w:t>
      </w:r>
      <w:r w:rsidR="00F830EE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       Dependienta en </w:t>
      </w:r>
      <w:proofErr w:type="spellStart"/>
      <w:r w:rsidR="00F830EE">
        <w:rPr>
          <w:rStyle w:val="Textoennegrita"/>
          <w:rFonts w:asciiTheme="minorHAnsi" w:hAnsiTheme="minorHAnsi" w:cs="Arial"/>
          <w:b w:val="0"/>
          <w:sz w:val="22"/>
          <w:szCs w:val="22"/>
        </w:rPr>
        <w:t>Decathlon</w:t>
      </w:r>
      <w:proofErr w:type="spellEnd"/>
      <w:r w:rsidR="00F830EE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</w:p>
    <w:p w:rsidR="000F37DF" w:rsidRPr="00DB2A5E" w:rsidRDefault="00D24D13" w:rsidP="00DB2A5E">
      <w:pPr>
        <w:pStyle w:val="NormalWeb"/>
        <w:ind w:left="2124"/>
        <w:rPr>
          <w:rFonts w:asciiTheme="minorHAnsi" w:hAnsiTheme="minorHAnsi" w:cs="Arial"/>
          <w:bCs/>
          <w:sz w:val="22"/>
          <w:szCs w:val="22"/>
        </w:rPr>
      </w:pPr>
      <w:r>
        <w:rPr>
          <w:rStyle w:val="Textoennegrita"/>
          <w:rFonts w:asciiTheme="minorHAnsi" w:hAnsiTheme="minorHAnsi" w:cs="Arial"/>
          <w:b w:val="0"/>
          <w:sz w:val="22"/>
          <w:szCs w:val="22"/>
        </w:rPr>
        <w:t>Sept 2010-nov. 201</w:t>
      </w:r>
      <w:r w:rsidR="002A315F"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 xml:space="preserve">1: Empleada de </w:t>
      </w:r>
      <w:proofErr w:type="spellStart"/>
      <w:r w:rsidR="002A315F"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>Mc</w:t>
      </w:r>
      <w:r w:rsidR="00F42A3D">
        <w:rPr>
          <w:rStyle w:val="Textoennegrita"/>
          <w:rFonts w:asciiTheme="minorHAnsi" w:hAnsiTheme="minorHAnsi" w:cs="Arial"/>
          <w:b w:val="0"/>
          <w:sz w:val="22"/>
          <w:szCs w:val="22"/>
        </w:rPr>
        <w:t>D</w:t>
      </w:r>
      <w:r w:rsidR="002A315F" w:rsidRPr="005237BA">
        <w:rPr>
          <w:rStyle w:val="Textoennegrita"/>
          <w:rFonts w:asciiTheme="minorHAnsi" w:hAnsiTheme="minorHAnsi" w:cs="Arial"/>
          <w:b w:val="0"/>
          <w:sz w:val="22"/>
          <w:szCs w:val="22"/>
        </w:rPr>
        <w:t>onalds</w:t>
      </w:r>
      <w:proofErr w:type="spellEnd"/>
      <w:r w:rsidR="00DB2A5E">
        <w:rPr>
          <w:rStyle w:val="Textoennegrita"/>
          <w:rFonts w:asciiTheme="minorHAnsi" w:hAnsiTheme="minorHAnsi" w:cs="Arial"/>
          <w:b w:val="0"/>
          <w:sz w:val="22"/>
          <w:szCs w:val="22"/>
        </w:rPr>
        <w:t>.</w:t>
      </w:r>
    </w:p>
    <w:sectPr w:rsidR="000F37DF" w:rsidRPr="00DB2A5E" w:rsidSect="002D38C6">
      <w:headerReference w:type="default" r:id="rId13"/>
      <w:type w:val="continuous"/>
      <w:pgSz w:w="11906" w:h="16838"/>
      <w:pgMar w:top="1417" w:right="1133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64" w:rsidRDefault="007E4D64">
      <w:pPr>
        <w:spacing w:after="0" w:line="240" w:lineRule="auto"/>
      </w:pPr>
      <w:r>
        <w:separator/>
      </w:r>
    </w:p>
  </w:endnote>
  <w:endnote w:type="continuationSeparator" w:id="0">
    <w:p w:rsidR="007E4D64" w:rsidRDefault="007E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64" w:rsidRDefault="007E4D64">
      <w:pPr>
        <w:spacing w:after="0" w:line="240" w:lineRule="auto"/>
      </w:pPr>
      <w:r>
        <w:separator/>
      </w:r>
    </w:p>
  </w:footnote>
  <w:footnote w:type="continuationSeparator" w:id="0">
    <w:p w:rsidR="007E4D64" w:rsidRDefault="007E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BBC" w:rsidRPr="00C45F78" w:rsidRDefault="00C45F78" w:rsidP="00C45F78">
    <w:pPr>
      <w:pStyle w:val="Encabezado"/>
      <w:jc w:val="center"/>
      <w:rPr>
        <w:b/>
        <w:color w:val="506E94" w:themeColor="accent6"/>
        <w:sz w:val="36"/>
        <w:szCs w:val="36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Outline w14:w="952" w14:cap="flat" w14:cmpd="sng" w14:algn="ctr">
          <w14:solidFill>
            <w14:schemeClr w14:val="accent6">
              <w14:lumMod w14:val="5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C45F78">
      <w:rPr>
        <w:b/>
        <w:color w:val="506E94" w:themeColor="accent6"/>
        <w:sz w:val="36"/>
        <w:szCs w:val="36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Outline w14:w="952" w14:cap="flat" w14:cmpd="sng" w14:algn="ctr">
          <w14:solidFill>
            <w14:schemeClr w14:val="accent6">
              <w14:lumMod w14:val="5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ESTUDIANTE EN PRÁCTICAS DE INGENIERÍA AERONÁUTICA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8733A"/>
    <w:multiLevelType w:val="hybridMultilevel"/>
    <w:tmpl w:val="7F58B60C"/>
    <w:lvl w:ilvl="0" w:tplc="91CCD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62656"/>
    <w:multiLevelType w:val="hybridMultilevel"/>
    <w:tmpl w:val="71B8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A54EE"/>
    <w:multiLevelType w:val="hybridMultilevel"/>
    <w:tmpl w:val="BB984C98"/>
    <w:lvl w:ilvl="0" w:tplc="ED662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526E" w:themeColor="accent6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81595"/>
    <w:multiLevelType w:val="hybridMultilevel"/>
    <w:tmpl w:val="05E0A462"/>
    <w:lvl w:ilvl="0" w:tplc="D7020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55"/>
    <w:rsid w:val="000369E2"/>
    <w:rsid w:val="00061571"/>
    <w:rsid w:val="00086371"/>
    <w:rsid w:val="000C3D32"/>
    <w:rsid w:val="000F16B4"/>
    <w:rsid w:val="001132C6"/>
    <w:rsid w:val="001220A6"/>
    <w:rsid w:val="001468C6"/>
    <w:rsid w:val="00193BF3"/>
    <w:rsid w:val="001D2789"/>
    <w:rsid w:val="001F71A7"/>
    <w:rsid w:val="00202946"/>
    <w:rsid w:val="0024645B"/>
    <w:rsid w:val="00264716"/>
    <w:rsid w:val="00266D6F"/>
    <w:rsid w:val="002A315F"/>
    <w:rsid w:val="002D38C6"/>
    <w:rsid w:val="002F2C22"/>
    <w:rsid w:val="00324855"/>
    <w:rsid w:val="00377E0F"/>
    <w:rsid w:val="0040608F"/>
    <w:rsid w:val="004148B3"/>
    <w:rsid w:val="00437F3F"/>
    <w:rsid w:val="00451F6D"/>
    <w:rsid w:val="004A7BD0"/>
    <w:rsid w:val="004B68EB"/>
    <w:rsid w:val="004D1D7C"/>
    <w:rsid w:val="00504A3E"/>
    <w:rsid w:val="005237BA"/>
    <w:rsid w:val="00541716"/>
    <w:rsid w:val="005453C1"/>
    <w:rsid w:val="00546539"/>
    <w:rsid w:val="0057018E"/>
    <w:rsid w:val="00570711"/>
    <w:rsid w:val="005818E0"/>
    <w:rsid w:val="00596777"/>
    <w:rsid w:val="00596D67"/>
    <w:rsid w:val="005E419E"/>
    <w:rsid w:val="00637269"/>
    <w:rsid w:val="00655EBB"/>
    <w:rsid w:val="00690000"/>
    <w:rsid w:val="006B18FF"/>
    <w:rsid w:val="006C1F4C"/>
    <w:rsid w:val="006F29D3"/>
    <w:rsid w:val="006F7925"/>
    <w:rsid w:val="0072325A"/>
    <w:rsid w:val="00735A00"/>
    <w:rsid w:val="007B7C97"/>
    <w:rsid w:val="007E4D64"/>
    <w:rsid w:val="0085444F"/>
    <w:rsid w:val="008710CD"/>
    <w:rsid w:val="008A4CB7"/>
    <w:rsid w:val="008B21A8"/>
    <w:rsid w:val="008D37E6"/>
    <w:rsid w:val="008E0279"/>
    <w:rsid w:val="00914E62"/>
    <w:rsid w:val="00921767"/>
    <w:rsid w:val="00946CAB"/>
    <w:rsid w:val="0096247F"/>
    <w:rsid w:val="00973D1E"/>
    <w:rsid w:val="009C42D7"/>
    <w:rsid w:val="009E0DF8"/>
    <w:rsid w:val="009E4E25"/>
    <w:rsid w:val="00A07475"/>
    <w:rsid w:val="00A11C07"/>
    <w:rsid w:val="00A3375D"/>
    <w:rsid w:val="00A41140"/>
    <w:rsid w:val="00AC0AFF"/>
    <w:rsid w:val="00AE1A95"/>
    <w:rsid w:val="00B14919"/>
    <w:rsid w:val="00B7159C"/>
    <w:rsid w:val="00B75CC7"/>
    <w:rsid w:val="00B935E2"/>
    <w:rsid w:val="00B9744F"/>
    <w:rsid w:val="00BA2358"/>
    <w:rsid w:val="00BB5CC6"/>
    <w:rsid w:val="00C04363"/>
    <w:rsid w:val="00C45F78"/>
    <w:rsid w:val="00C64529"/>
    <w:rsid w:val="00C8790F"/>
    <w:rsid w:val="00D24D13"/>
    <w:rsid w:val="00D35CD6"/>
    <w:rsid w:val="00DB2A5E"/>
    <w:rsid w:val="00DB3274"/>
    <w:rsid w:val="00DB3BCE"/>
    <w:rsid w:val="00DD1048"/>
    <w:rsid w:val="00E5205A"/>
    <w:rsid w:val="00EB5E9F"/>
    <w:rsid w:val="00ED3F06"/>
    <w:rsid w:val="00EF4BBC"/>
    <w:rsid w:val="00F11420"/>
    <w:rsid w:val="00F408C5"/>
    <w:rsid w:val="00F42A3D"/>
    <w:rsid w:val="00F8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rsid w:val="00C8790F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aoeeu">
    <w:name w:val="Aaoeeu"/>
    <w:rsid w:val="00C879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973D1E"/>
    <w:rPr>
      <w:color w:val="5F5F5F" w:themeColor="hyperlink"/>
      <w:u w:val="single"/>
    </w:rPr>
  </w:style>
  <w:style w:type="paragraph" w:customStyle="1" w:styleId="OiaeaeiYiio2">
    <w:name w:val="O?ia eaeiYiio 2"/>
    <w:basedOn w:val="Aaoeeu"/>
    <w:rsid w:val="00ED3F06"/>
    <w:pPr>
      <w:jc w:val="right"/>
    </w:pPr>
    <w:rPr>
      <w:i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rsid w:val="00C8790F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aoeeu">
    <w:name w:val="Aaoeeu"/>
    <w:rsid w:val="00C879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973D1E"/>
    <w:rPr>
      <w:color w:val="5F5F5F" w:themeColor="hyperlink"/>
      <w:u w:val="single"/>
    </w:rPr>
  </w:style>
  <w:style w:type="paragraph" w:customStyle="1" w:styleId="OiaeaeiYiio2">
    <w:name w:val="O?ia eaeiYiio 2"/>
    <w:basedOn w:val="Aaoeeu"/>
    <w:rsid w:val="00ED3F06"/>
    <w:pPr>
      <w:jc w:val="right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m.guerrero.v86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.guerrero.v86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&#237;a\AppData\Roaming\Microsoft\Plantillas\TP102738144_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4D23B-0D84-4E4E-B986-417EA0C4F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A070B-F9E8-44BC-A267-FE017E67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TP102738144_template</Template>
  <TotalTime>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Trabajando.com - Modelo de CV Funcional</vt:lpstr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Funcional</dc:title>
  <dc:creator>María Guerrero Valdepeñas</dc:creator>
  <cp:lastModifiedBy>María Guerrero Valdepeñas</cp:lastModifiedBy>
  <cp:revision>5</cp:revision>
  <dcterms:created xsi:type="dcterms:W3CDTF">2014-05-17T06:35:00Z</dcterms:created>
  <dcterms:modified xsi:type="dcterms:W3CDTF">2014-09-11T12:17:00Z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TC027381459991</vt:lpwstr>
  </property>
</Properties>
</file>