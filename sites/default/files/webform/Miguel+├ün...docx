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A9" w:rsidRPr="00214377" w:rsidRDefault="000127A9" w:rsidP="00560072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30"/>
        </w:rPr>
      </w:pPr>
      <w:r w:rsidRPr="00214377">
        <w:rPr>
          <w:rFonts w:ascii="ArialMT" w:hAnsi="ArialMT" w:cs="ArialMT"/>
          <w:b/>
          <w:sz w:val="30"/>
        </w:rPr>
        <w:t>MIGUEL ÁNGEL SANGÜESA MAINAR</w:t>
      </w:r>
    </w:p>
    <w:p w:rsidR="000127A9" w:rsidRDefault="000127A9" w:rsidP="0056007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</w:p>
    <w:p w:rsidR="000127A9" w:rsidRPr="00214377" w:rsidRDefault="000127A9" w:rsidP="0056007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</w:rPr>
      </w:pPr>
      <w:r w:rsidRPr="00214377">
        <w:rPr>
          <w:rFonts w:ascii="Arial-BoldMT" w:hAnsi="Arial-BoldMT" w:cs="Arial-BoldMT"/>
          <w:b/>
          <w:bCs/>
          <w:sz w:val="26"/>
        </w:rPr>
        <w:t>ENCARGADO DE OBRA</w:t>
      </w:r>
    </w:p>
    <w:p w:rsidR="000127A9" w:rsidRDefault="000127A9" w:rsidP="005A11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127A9" w:rsidRDefault="000127A9" w:rsidP="005A11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>DATOS PERSONALES</w:t>
      </w:r>
    </w:p>
    <w:p w:rsidR="000127A9" w:rsidRPr="009B3DDE" w:rsidRDefault="000127A9" w:rsidP="00727C4D">
      <w:pPr>
        <w:pStyle w:val="Default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354.45pt;margin-top:5.8pt;width:88.3pt;height:113.25pt;z-index:251658240;visibility:visible" o:gfxdata="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">
            <v:imagedata r:id="rId5" o:title=""/>
            <o:lock v:ext="edit" aspectratio="f"/>
          </v:shape>
        </w:pict>
      </w:r>
      <w:r w:rsidRPr="009B3DDE">
        <w:rPr>
          <w:sz w:val="22"/>
        </w:rPr>
        <w:t xml:space="preserve">FECHA Y LUGAR DE NACIMIENTO: 09/06/1966 ZARAGOZA </w:t>
      </w: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>DNI: 25144691-X</w:t>
      </w:r>
    </w:p>
    <w:p w:rsidR="000127A9" w:rsidRPr="001B7047" w:rsidRDefault="000127A9" w:rsidP="00727C4D">
      <w:pPr>
        <w:pStyle w:val="Default"/>
        <w:rPr>
          <w:color w:val="548DD4"/>
          <w:sz w:val="22"/>
          <w:lang w:val="pt-PT"/>
        </w:rPr>
      </w:pPr>
      <w:r w:rsidRPr="001B7047">
        <w:rPr>
          <w:color w:val="auto"/>
          <w:sz w:val="22"/>
          <w:lang w:val="pt-PT"/>
        </w:rPr>
        <w:t>@</w:t>
      </w:r>
      <w:r>
        <w:rPr>
          <w:color w:val="548DD4"/>
          <w:sz w:val="22"/>
          <w:lang w:val="pt-PT"/>
        </w:rPr>
        <w:t xml:space="preserve">   </w:t>
      </w:r>
      <w:r w:rsidRPr="001B7047">
        <w:rPr>
          <w:color w:val="3479CC"/>
          <w:sz w:val="22"/>
          <w:lang w:val="pt-PT"/>
        </w:rPr>
        <w:t>miguelsanguemai@hotmail.com</w:t>
      </w:r>
    </w:p>
    <w:p w:rsidR="000127A9" w:rsidRPr="009B3DDE" w:rsidRDefault="000127A9" w:rsidP="00727C4D">
      <w:pPr>
        <w:pStyle w:val="Default"/>
        <w:rPr>
          <w:sz w:val="22"/>
          <w:lang w:val="pt-PT"/>
        </w:rPr>
      </w:pPr>
      <w:r w:rsidRPr="009B3DDE">
        <w:rPr>
          <w:rFonts w:ascii="Wingdings" w:hAnsi="Wingdings" w:cs="Wingdings"/>
          <w:sz w:val="22"/>
          <w:szCs w:val="23"/>
        </w:rPr>
        <w:t></w:t>
      </w:r>
      <w:r w:rsidRPr="009B3DDE">
        <w:rPr>
          <w:rFonts w:ascii="Wingdings" w:hAnsi="Wingdings" w:cs="Wingdings"/>
          <w:sz w:val="22"/>
          <w:szCs w:val="23"/>
        </w:rPr>
        <w:t></w:t>
      </w:r>
      <w:r w:rsidRPr="009B3DDE">
        <w:rPr>
          <w:sz w:val="22"/>
          <w:lang w:val="pt-PT"/>
        </w:rPr>
        <w:t>C/ ROSALIA DE CASTRO Nº14 A</w:t>
      </w: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 xml:space="preserve">50180 UTEBO (ZARAGOZA) </w:t>
      </w: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rFonts w:ascii="Wingdings" w:hAnsi="Wingdings" w:cs="Wingdings"/>
          <w:sz w:val="22"/>
          <w:szCs w:val="23"/>
        </w:rPr>
        <w:t></w:t>
      </w:r>
      <w:r w:rsidRPr="009B3DDE">
        <w:rPr>
          <w:rFonts w:ascii="Wingdings" w:hAnsi="Wingdings" w:cs="Wingdings"/>
          <w:sz w:val="22"/>
          <w:szCs w:val="23"/>
        </w:rPr>
        <w:t></w:t>
      </w:r>
      <w:r w:rsidRPr="009B3DDE">
        <w:rPr>
          <w:sz w:val="22"/>
        </w:rPr>
        <w:t>615569852 – 976770582</w:t>
      </w: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>ESTADO CIVIL: CASADO</w:t>
      </w:r>
    </w:p>
    <w:p w:rsidR="000127A9" w:rsidRPr="009B3DDE" w:rsidRDefault="000127A9" w:rsidP="00727C4D">
      <w:pPr>
        <w:pStyle w:val="Default"/>
        <w:rPr>
          <w:sz w:val="22"/>
        </w:rPr>
      </w:pP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>CARNET DE CONDUCIR: B</w:t>
      </w:r>
    </w:p>
    <w:p w:rsidR="000127A9" w:rsidRPr="009B3DDE" w:rsidRDefault="000127A9" w:rsidP="00727C4D">
      <w:pPr>
        <w:pStyle w:val="Default"/>
        <w:rPr>
          <w:sz w:val="22"/>
        </w:rPr>
      </w:pPr>
      <w:r w:rsidRPr="009B3DDE">
        <w:rPr>
          <w:sz w:val="22"/>
        </w:rPr>
        <w:t>VEHÍCULO PROPIO</w:t>
      </w:r>
    </w:p>
    <w:p w:rsidR="000127A9" w:rsidRPr="009B3DDE" w:rsidRDefault="000127A9" w:rsidP="00727C4D">
      <w:pPr>
        <w:pStyle w:val="Default"/>
        <w:rPr>
          <w:sz w:val="22"/>
        </w:rPr>
      </w:pPr>
    </w:p>
    <w:p w:rsidR="000127A9" w:rsidRPr="009B3DDE" w:rsidRDefault="000127A9" w:rsidP="00727C4D">
      <w:pPr>
        <w:pStyle w:val="Default"/>
        <w:rPr>
          <w:sz w:val="22"/>
        </w:rPr>
      </w:pPr>
    </w:p>
    <w:p w:rsidR="000127A9" w:rsidRPr="009B3DDE" w:rsidRDefault="000127A9" w:rsidP="00727C4D">
      <w:pPr>
        <w:pStyle w:val="Default"/>
        <w:rPr>
          <w:sz w:val="22"/>
        </w:rPr>
      </w:pPr>
    </w:p>
    <w:p w:rsidR="000127A9" w:rsidRPr="009B3DDE" w:rsidRDefault="000127A9" w:rsidP="00727C4D">
      <w:pPr>
        <w:pStyle w:val="Default"/>
        <w:rPr>
          <w:b/>
          <w:sz w:val="22"/>
          <w:u w:val="single"/>
        </w:rPr>
      </w:pPr>
      <w:r w:rsidRPr="009B3DDE">
        <w:rPr>
          <w:b/>
          <w:sz w:val="22"/>
          <w:u w:val="single"/>
        </w:rPr>
        <w:t>ESTUDIOS CURSADOS</w:t>
      </w:r>
    </w:p>
    <w:p w:rsidR="000127A9" w:rsidRPr="009B3DDE" w:rsidRDefault="000127A9" w:rsidP="00727C4D">
      <w:pPr>
        <w:pStyle w:val="Default"/>
        <w:rPr>
          <w:b/>
          <w:sz w:val="22"/>
          <w:u w:val="single"/>
        </w:rPr>
      </w:pPr>
    </w:p>
    <w:p w:rsidR="000127A9" w:rsidRPr="009B3DDE" w:rsidRDefault="000127A9" w:rsidP="00727C4D">
      <w:pPr>
        <w:pStyle w:val="Default"/>
        <w:numPr>
          <w:ilvl w:val="0"/>
          <w:numId w:val="2"/>
        </w:numPr>
        <w:rPr>
          <w:sz w:val="22"/>
        </w:rPr>
      </w:pPr>
      <w:r w:rsidRPr="009B3DDE">
        <w:rPr>
          <w:sz w:val="22"/>
        </w:rPr>
        <w:t>Graduado escolar y B.U.P (sin terminar)</w:t>
      </w:r>
      <w:r>
        <w:rPr>
          <w:sz w:val="22"/>
        </w:rPr>
        <w:t>.</w:t>
      </w:r>
    </w:p>
    <w:p w:rsidR="000127A9" w:rsidRPr="009B3DDE" w:rsidRDefault="000127A9" w:rsidP="00727C4D">
      <w:pPr>
        <w:pStyle w:val="Default"/>
        <w:numPr>
          <w:ilvl w:val="0"/>
          <w:numId w:val="2"/>
        </w:numPr>
        <w:rPr>
          <w:sz w:val="22"/>
        </w:rPr>
      </w:pPr>
      <w:r w:rsidRPr="009B3DDE">
        <w:rPr>
          <w:sz w:val="22"/>
        </w:rPr>
        <w:t>Curso de Interpretación de Planos</w:t>
      </w:r>
      <w:r>
        <w:rPr>
          <w:sz w:val="22"/>
        </w:rPr>
        <w:t>.</w:t>
      </w:r>
    </w:p>
    <w:p w:rsidR="000127A9" w:rsidRPr="009B3DDE" w:rsidRDefault="000127A9" w:rsidP="00727C4D">
      <w:pPr>
        <w:pStyle w:val="Default"/>
        <w:numPr>
          <w:ilvl w:val="0"/>
          <w:numId w:val="2"/>
        </w:numPr>
        <w:rPr>
          <w:sz w:val="22"/>
        </w:rPr>
      </w:pPr>
      <w:r w:rsidRPr="009B3DDE">
        <w:rPr>
          <w:sz w:val="22"/>
        </w:rPr>
        <w:t>Curso de Encargado de Obra</w:t>
      </w:r>
      <w:r>
        <w:rPr>
          <w:sz w:val="22"/>
        </w:rPr>
        <w:t>.</w:t>
      </w:r>
    </w:p>
    <w:p w:rsidR="000127A9" w:rsidRDefault="000127A9" w:rsidP="00727C4D">
      <w:pPr>
        <w:pStyle w:val="Default"/>
        <w:numPr>
          <w:ilvl w:val="0"/>
          <w:numId w:val="2"/>
        </w:numPr>
        <w:rPr>
          <w:sz w:val="22"/>
        </w:rPr>
      </w:pPr>
      <w:r w:rsidRPr="009B3DDE">
        <w:rPr>
          <w:sz w:val="22"/>
        </w:rPr>
        <w:t>Curso de Recursos Preventivos en las Empresas de Construcción 60 horas</w:t>
      </w:r>
      <w:r>
        <w:rPr>
          <w:sz w:val="22"/>
        </w:rPr>
        <w:t>.</w:t>
      </w:r>
    </w:p>
    <w:p w:rsidR="000127A9" w:rsidRPr="009B3DDE" w:rsidRDefault="000127A9" w:rsidP="00727C4D">
      <w:pPr>
        <w:pStyle w:val="Default"/>
        <w:numPr>
          <w:ilvl w:val="0"/>
          <w:numId w:val="2"/>
        </w:numPr>
        <w:rPr>
          <w:sz w:val="22"/>
        </w:rPr>
      </w:pPr>
      <w:r>
        <w:rPr>
          <w:sz w:val="22"/>
        </w:rPr>
        <w:t>Curso Soldadura picajes con maquina ASV-160 y soldadura tope con maquina PT355.</w:t>
      </w:r>
    </w:p>
    <w:p w:rsidR="000127A9" w:rsidRPr="009B3DDE" w:rsidRDefault="000127A9" w:rsidP="00727C4D">
      <w:pPr>
        <w:pStyle w:val="Default"/>
        <w:rPr>
          <w:sz w:val="22"/>
        </w:rPr>
      </w:pPr>
      <w:r>
        <w:rPr>
          <w:sz w:val="22"/>
        </w:rPr>
        <w:t xml:space="preserve">    </w:t>
      </w:r>
    </w:p>
    <w:p w:rsidR="000127A9" w:rsidRPr="009B3DDE" w:rsidRDefault="000127A9" w:rsidP="00727C4D">
      <w:pPr>
        <w:pStyle w:val="Default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  <w:u w:val="single"/>
        </w:rPr>
      </w:pPr>
      <w:r w:rsidRPr="009B3DDE">
        <w:rPr>
          <w:b/>
          <w:sz w:val="22"/>
          <w:u w:val="single"/>
        </w:rPr>
        <w:t>EXPERIENCIAS PROFESIONALES: ENCARGADO DE OBRA.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CANALIZACIONES EBRO S.L.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>
        <w:rPr>
          <w:sz w:val="22"/>
        </w:rPr>
        <w:t>Encargado</w:t>
      </w:r>
      <w:r w:rsidRPr="009B3DDE">
        <w:rPr>
          <w:sz w:val="22"/>
        </w:rPr>
        <w:t xml:space="preserve"> de</w:t>
      </w:r>
      <w:r>
        <w:rPr>
          <w:sz w:val="22"/>
        </w:rPr>
        <w:t xml:space="preserve"> obra con</w:t>
      </w:r>
      <w:r w:rsidRPr="009B3DDE">
        <w:rPr>
          <w:sz w:val="22"/>
        </w:rPr>
        <w:t xml:space="preserve"> máquina de soldadu</w:t>
      </w:r>
      <w:r>
        <w:rPr>
          <w:sz w:val="22"/>
        </w:rPr>
        <w:t xml:space="preserve">ra de tubos de HDPE. Obra de </w:t>
      </w:r>
      <w:smartTag w:uri="urn:schemas-microsoft-com:office:smarttags" w:element="metricconverter">
        <w:smartTagPr>
          <w:attr w:name="ProductID" w:val="100 km"/>
        </w:smartTagPr>
        <w:r>
          <w:rPr>
            <w:sz w:val="22"/>
          </w:rPr>
          <w:t>100</w:t>
        </w:r>
        <w:r w:rsidRPr="009B3DDE">
          <w:rPr>
            <w:sz w:val="22"/>
          </w:rPr>
          <w:t xml:space="preserve"> km</w:t>
        </w:r>
      </w:smartTag>
      <w:r w:rsidRPr="009B3DDE">
        <w:rPr>
          <w:sz w:val="22"/>
        </w:rPr>
        <w:t xml:space="preserve"> de abastecimiento en Angola. Expatriado.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CYOPSA-SISOCIA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Encargado de más de 30 personas y 12 máquinas (motoniveladoras, excavadoras, hormigoneras, rulos, dumper, etc.)</w:t>
      </w:r>
      <w:r>
        <w:rPr>
          <w:sz w:val="22"/>
        </w:rPr>
        <w:t>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Haciendo una gran obra (abastecimiento de agua para Zaragoza y su entorno con ramales Huerva y Jalón). M</w:t>
      </w:r>
      <w:r>
        <w:rPr>
          <w:sz w:val="22"/>
        </w:rPr>
        <w:t>a</w:t>
      </w:r>
      <w:r w:rsidRPr="009B3DDE">
        <w:rPr>
          <w:sz w:val="22"/>
        </w:rPr>
        <w:t xml:space="preserve">s de </w:t>
      </w:r>
      <w:smartTag w:uri="urn:schemas-microsoft-com:office:smarttags" w:element="metricconverter">
        <w:smartTagPr>
          <w:attr w:name="ProductID" w:val="140 kilómetros"/>
        </w:smartTagPr>
        <w:r w:rsidRPr="009B3DDE">
          <w:rPr>
            <w:sz w:val="22"/>
          </w:rPr>
          <w:t>140 kilómetros</w:t>
        </w:r>
      </w:smartTag>
      <w:r w:rsidRPr="009B3DDE">
        <w:rPr>
          <w:sz w:val="22"/>
        </w:rPr>
        <w:t xml:space="preserve"> de zanja de unos</w:t>
      </w:r>
      <w:r>
        <w:rPr>
          <w:sz w:val="22"/>
        </w:rPr>
        <w:t xml:space="preserve"> </w:t>
      </w:r>
      <w:smartTag w:uri="urn:schemas-microsoft-com:office:smarttags" w:element="metricconverter">
        <w:smartTagPr>
          <w:attr w:name="ProductID" w:val="2 metros"/>
        </w:smartTagPr>
        <w:r w:rsidRPr="009B3DDE">
          <w:rPr>
            <w:sz w:val="22"/>
          </w:rPr>
          <w:t>2 metros</w:t>
        </w:r>
      </w:smartTag>
      <w:r w:rsidRPr="009B3DDE">
        <w:rPr>
          <w:sz w:val="22"/>
        </w:rPr>
        <w:t xml:space="preserve"> de profundidad, para meter tubería (600, 500,</w:t>
      </w:r>
      <w:r>
        <w:rPr>
          <w:sz w:val="22"/>
        </w:rPr>
        <w:t xml:space="preserve"> 450, 300, 250, 150), y realizando mas de 140 pruebas de presión . </w:t>
      </w:r>
      <w:r w:rsidRPr="009B3DDE">
        <w:rPr>
          <w:sz w:val="22"/>
        </w:rPr>
        <w:t xml:space="preserve"> Teniendo que pasar más de 15 pueblos, carreteras, ríos, acequias, haciendo hincas, pasar el ave y sus</w:t>
      </w:r>
      <w:r>
        <w:rPr>
          <w:sz w:val="22"/>
        </w:rPr>
        <w:t xml:space="preserve"> </w:t>
      </w:r>
      <w:r w:rsidRPr="009B3DDE">
        <w:rPr>
          <w:sz w:val="22"/>
        </w:rPr>
        <w:t>correspondientes nudos. Haciendo grandes movimientos de tierra.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Arreglando y asfaltando las carreteras estropeadas por la zanja</w:t>
      </w:r>
      <w:r>
        <w:rPr>
          <w:sz w:val="22"/>
        </w:rPr>
        <w:t>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ARAGONBANAT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Trabajando como encargado de todas las obras de la empresa.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 xml:space="preserve">(Zaragoza, </w:t>
      </w:r>
      <w:smartTag w:uri="urn:schemas-microsoft-com:office:smarttags" w:element="PersonName">
        <w:smartTagPr>
          <w:attr w:name="ProductID" w:val="La Puebla"/>
        </w:smartTagPr>
        <w:r w:rsidRPr="009B3DDE">
          <w:rPr>
            <w:sz w:val="22"/>
          </w:rPr>
          <w:t>La Puebla</w:t>
        </w:r>
      </w:smartTag>
      <w:r w:rsidRPr="009B3DDE">
        <w:rPr>
          <w:sz w:val="22"/>
        </w:rPr>
        <w:t xml:space="preserve"> de Alfindel, Sabiñánigo)</w:t>
      </w:r>
      <w:r>
        <w:rPr>
          <w:sz w:val="22"/>
        </w:rPr>
        <w:t>.</w:t>
      </w:r>
    </w:p>
    <w:p w:rsidR="000127A9" w:rsidRDefault="000127A9" w:rsidP="00560072">
      <w:pPr>
        <w:pStyle w:val="Default"/>
        <w:jc w:val="both"/>
        <w:rPr>
          <w:sz w:val="22"/>
        </w:rPr>
      </w:pPr>
    </w:p>
    <w:p w:rsidR="000127A9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INDECO</w:t>
      </w:r>
      <w:bookmarkStart w:id="0" w:name="_GoBack"/>
      <w:bookmarkEnd w:id="0"/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Trabajando como encargado de obra, realizando una vivienda de 4 plantas en el casco viejo de Zaragoza.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CONSTRUCCIONES FRANCISCO RUSSO S.A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Trabajando como encargado de obra. Realizando el Centro Comercial Ática, en Utebo y una vivienda de cuatro plantas con una gran pizzería en los bajos.</w:t>
      </w:r>
      <w:r>
        <w:rPr>
          <w:sz w:val="22"/>
        </w:rPr>
        <w:t xml:space="preserve"> </w:t>
      </w:r>
      <w:r w:rsidRPr="009B3DDE">
        <w:rPr>
          <w:sz w:val="22"/>
        </w:rPr>
        <w:t>Desde la excavación hasta la entrega de llaves.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  <w:u w:val="single"/>
        </w:rPr>
      </w:pPr>
      <w:r w:rsidRPr="009B3DDE">
        <w:rPr>
          <w:b/>
          <w:sz w:val="22"/>
          <w:u w:val="single"/>
        </w:rPr>
        <w:t>EXPERIENCIA PROFESINAL; ALBAÑIL, ENCOFRADOR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CONSTRUCCIONES LECIÑANA.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Haciendo un edificio de 6 plantas desde el encofrado, hasta la terminación.</w:t>
      </w: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CONSTRUCCIONES CONSTRUARANDA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Haciendo 6 edificios. Desde la estructura, toda la tabiquería.</w:t>
      </w: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MANTENIMIENTO INDUSTRIALES PALACIN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Haciendo un polideportivo, encofrando todos los muros, piscinas etc. Tabicando con ladrillos los interiores.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Reformando una fábrica papelera. (Saica).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Reformando el centro de Zaragoza (calles).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</w:rPr>
      </w:pPr>
      <w:r w:rsidRPr="009B3DDE">
        <w:rPr>
          <w:b/>
          <w:sz w:val="22"/>
        </w:rPr>
        <w:t>CONSTRUCCIONES MARIANO MARCEN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  <w:r w:rsidRPr="009B3DDE">
        <w:rPr>
          <w:sz w:val="22"/>
        </w:rPr>
        <w:t>Encofrando y tabicando más de 40 chalet.</w:t>
      </w:r>
    </w:p>
    <w:p w:rsidR="000127A9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560072">
      <w:pPr>
        <w:pStyle w:val="Default"/>
        <w:jc w:val="both"/>
        <w:rPr>
          <w:b/>
          <w:sz w:val="22"/>
          <w:u w:val="single"/>
        </w:rPr>
      </w:pPr>
      <w:r w:rsidRPr="009B3DDE">
        <w:rPr>
          <w:b/>
          <w:sz w:val="22"/>
          <w:u w:val="single"/>
        </w:rPr>
        <w:t xml:space="preserve"> INTERESES </w:t>
      </w:r>
    </w:p>
    <w:p w:rsidR="000127A9" w:rsidRPr="009B3DDE" w:rsidRDefault="000127A9" w:rsidP="00560072">
      <w:pPr>
        <w:pStyle w:val="Default"/>
        <w:numPr>
          <w:ilvl w:val="0"/>
          <w:numId w:val="3"/>
        </w:numPr>
        <w:jc w:val="both"/>
        <w:rPr>
          <w:sz w:val="22"/>
        </w:rPr>
      </w:pPr>
      <w:r w:rsidRPr="009B3DDE">
        <w:rPr>
          <w:sz w:val="22"/>
        </w:rPr>
        <w:t xml:space="preserve">Disponibilidad para largas jornadas de trabajo. </w:t>
      </w:r>
    </w:p>
    <w:p w:rsidR="000127A9" w:rsidRPr="009B3DDE" w:rsidRDefault="000127A9" w:rsidP="00560072">
      <w:pPr>
        <w:pStyle w:val="Default"/>
        <w:numPr>
          <w:ilvl w:val="0"/>
          <w:numId w:val="3"/>
        </w:numPr>
        <w:jc w:val="both"/>
        <w:rPr>
          <w:sz w:val="22"/>
        </w:rPr>
      </w:pPr>
      <w:r w:rsidRPr="009B3DDE">
        <w:rPr>
          <w:sz w:val="22"/>
        </w:rPr>
        <w:t xml:space="preserve">Disponibilidad total para desplazamientos o cambio de residencia, nacional e internacional. </w:t>
      </w:r>
    </w:p>
    <w:p w:rsidR="000127A9" w:rsidRPr="009B3DDE" w:rsidRDefault="000127A9" w:rsidP="00560072">
      <w:pPr>
        <w:pStyle w:val="Default"/>
        <w:numPr>
          <w:ilvl w:val="0"/>
          <w:numId w:val="3"/>
        </w:numPr>
        <w:jc w:val="both"/>
        <w:rPr>
          <w:sz w:val="22"/>
        </w:rPr>
      </w:pPr>
      <w:r w:rsidRPr="009B3DDE">
        <w:rPr>
          <w:sz w:val="22"/>
        </w:rPr>
        <w:t>Aptitud para el trabajo duro, para el trabajo en equipo y para entornos multidisciplinarios.</w:t>
      </w:r>
    </w:p>
    <w:p w:rsidR="000127A9" w:rsidRPr="009B3DDE" w:rsidRDefault="000127A9" w:rsidP="00560072">
      <w:pPr>
        <w:pStyle w:val="Default"/>
        <w:jc w:val="both"/>
        <w:rPr>
          <w:sz w:val="22"/>
        </w:rPr>
      </w:pPr>
    </w:p>
    <w:p w:rsidR="000127A9" w:rsidRPr="009B3DDE" w:rsidRDefault="000127A9" w:rsidP="00727C4D">
      <w:pPr>
        <w:pStyle w:val="Default"/>
        <w:rPr>
          <w:sz w:val="22"/>
        </w:rPr>
      </w:pPr>
    </w:p>
    <w:sectPr w:rsidR="000127A9" w:rsidRPr="009B3DDE" w:rsidSect="0081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5FE"/>
    <w:multiLevelType w:val="hybridMultilevel"/>
    <w:tmpl w:val="C1C6854E"/>
    <w:lvl w:ilvl="0" w:tplc="6694977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6268"/>
    <w:multiLevelType w:val="hybridMultilevel"/>
    <w:tmpl w:val="0FB87616"/>
    <w:lvl w:ilvl="0" w:tplc="6694977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FE9"/>
    <w:multiLevelType w:val="hybridMultilevel"/>
    <w:tmpl w:val="65F854BA"/>
    <w:lvl w:ilvl="0" w:tplc="6694977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1C8"/>
    <w:rsid w:val="000127A9"/>
    <w:rsid w:val="0004417E"/>
    <w:rsid w:val="00046548"/>
    <w:rsid w:val="000660FA"/>
    <w:rsid w:val="000D12AB"/>
    <w:rsid w:val="001010EB"/>
    <w:rsid w:val="001B7047"/>
    <w:rsid w:val="00214377"/>
    <w:rsid w:val="003311DC"/>
    <w:rsid w:val="0033720E"/>
    <w:rsid w:val="003732DC"/>
    <w:rsid w:val="00414D13"/>
    <w:rsid w:val="004C3347"/>
    <w:rsid w:val="00530DFA"/>
    <w:rsid w:val="00560072"/>
    <w:rsid w:val="00567E63"/>
    <w:rsid w:val="00573DFD"/>
    <w:rsid w:val="005A11C8"/>
    <w:rsid w:val="005B1CD0"/>
    <w:rsid w:val="005F5843"/>
    <w:rsid w:val="00684F1B"/>
    <w:rsid w:val="006A498A"/>
    <w:rsid w:val="00727C4D"/>
    <w:rsid w:val="00734934"/>
    <w:rsid w:val="0081258C"/>
    <w:rsid w:val="00872A7E"/>
    <w:rsid w:val="00883EEE"/>
    <w:rsid w:val="008F09DF"/>
    <w:rsid w:val="00960191"/>
    <w:rsid w:val="009B3DDE"/>
    <w:rsid w:val="009D24F8"/>
    <w:rsid w:val="009E3CA6"/>
    <w:rsid w:val="00A12CD9"/>
    <w:rsid w:val="00B1375E"/>
    <w:rsid w:val="00B24C85"/>
    <w:rsid w:val="00BD2BD1"/>
    <w:rsid w:val="00CC26A4"/>
    <w:rsid w:val="00D26681"/>
    <w:rsid w:val="00D832AF"/>
    <w:rsid w:val="00D8430A"/>
    <w:rsid w:val="00DC6F16"/>
    <w:rsid w:val="00DE65DB"/>
    <w:rsid w:val="00E625BA"/>
    <w:rsid w:val="00F9596B"/>
    <w:rsid w:val="00FE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utiger-Light" w:eastAsia="Calibri" w:hAnsi="Frutiger-Ligh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8C"/>
    <w:pPr>
      <w:spacing w:after="200" w:line="276" w:lineRule="auto"/>
    </w:pPr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3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11DC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27C4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2</Pages>
  <Words>410</Words>
  <Characters>2257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ÁNGEL SANGÜESA MAINAR</dc:title>
  <dc:subject/>
  <dc:creator/>
  <cp:keywords/>
  <dc:description/>
  <cp:lastModifiedBy>usuario</cp:lastModifiedBy>
  <cp:revision>8</cp:revision>
  <cp:lastPrinted>2013-07-04T19:57:00Z</cp:lastPrinted>
  <dcterms:created xsi:type="dcterms:W3CDTF">2012-12-01T12:14:00Z</dcterms:created>
  <dcterms:modified xsi:type="dcterms:W3CDTF">2013-10-03T08:41:00Z</dcterms:modified>
</cp:coreProperties>
</file>